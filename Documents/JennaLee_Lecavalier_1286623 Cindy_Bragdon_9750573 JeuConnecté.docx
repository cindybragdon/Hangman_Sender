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FBEA9" w14:textId="490B26DA" w:rsidR="00856259" w:rsidRPr="008A5F4C" w:rsidRDefault="00AB3097">
      <w:r w:rsidRPr="005C692F">
        <w:rPr>
          <w:noProof/>
        </w:rPr>
        <w:drawing>
          <wp:anchor distT="0" distB="0" distL="114300" distR="114300" simplePos="0" relativeHeight="251685888" behindDoc="0" locked="0" layoutInCell="1" allowOverlap="1" wp14:anchorId="317F25DC" wp14:editId="3CAEC6A7">
            <wp:simplePos x="0" y="0"/>
            <wp:positionH relativeFrom="column">
              <wp:posOffset>-897255</wp:posOffset>
            </wp:positionH>
            <wp:positionV relativeFrom="paragraph">
              <wp:posOffset>-948055</wp:posOffset>
            </wp:positionV>
            <wp:extent cx="5601335" cy="4046220"/>
            <wp:effectExtent l="0" t="0" r="0" b="0"/>
            <wp:wrapNone/>
            <wp:docPr id="577354000" name="Image 1" descr="Une image contenant texte, Police, écriture manuscrit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54000" name="Image 1" descr="Une image contenant texte, Police, écriture manuscrite, typographie&#10;&#10;Description générée automatiquement"/>
                    <pic:cNvPicPr/>
                  </pic:nvPicPr>
                  <pic:blipFill>
                    <a:blip r:embed="rId8"/>
                    <a:stretch>
                      <a:fillRect/>
                    </a:stretch>
                  </pic:blipFill>
                  <pic:spPr>
                    <a:xfrm>
                      <a:off x="0" y="0"/>
                      <a:ext cx="5601335" cy="4046220"/>
                    </a:xfrm>
                    <a:prstGeom prst="rect">
                      <a:avLst/>
                    </a:prstGeom>
                  </pic:spPr>
                </pic:pic>
              </a:graphicData>
            </a:graphic>
            <wp14:sizeRelH relativeFrom="margin">
              <wp14:pctWidth>0</wp14:pctWidth>
            </wp14:sizeRelH>
            <wp14:sizeRelV relativeFrom="margin">
              <wp14:pctHeight>0</wp14:pctHeight>
            </wp14:sizeRelV>
          </wp:anchor>
        </w:drawing>
      </w:r>
      <w:r w:rsidR="00D85677"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2A7EF00D" wp14:editId="62CBEFF9">
                <wp:simplePos x="0" y="0"/>
                <wp:positionH relativeFrom="page">
                  <wp:posOffset>0</wp:posOffset>
                </wp:positionH>
                <wp:positionV relativeFrom="page">
                  <wp:posOffset>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7F4E" id="Rectangle 6" o:spid="_x0000_s1026" alt="&quot;&quot;" style="position:absolute;margin-left:0;margin-top:0;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" fillcolor="#deecec" stroked="f" strokeweight="2pt">
                <v:stroke miterlimit="4"/>
                <v:textbox inset="3pt,3pt,3pt,3pt"/>
                <w10:wrap anchorx="page" anchory="page"/>
                <w10:anchorlock/>
              </v:rect>
            </w:pict>
          </mc:Fallback>
        </mc:AlternateContent>
      </w:r>
    </w:p>
    <w:tbl>
      <w:tblPr>
        <w:tblW w:w="0" w:type="auto"/>
        <w:tblLayout w:type="fixed"/>
        <w:tblLook w:val="0600" w:firstRow="0" w:lastRow="0" w:firstColumn="0" w:lastColumn="0" w:noHBand="1" w:noVBand="1"/>
      </w:tblPr>
      <w:tblGrid>
        <w:gridCol w:w="1870"/>
        <w:gridCol w:w="1870"/>
        <w:gridCol w:w="1870"/>
        <w:gridCol w:w="1870"/>
        <w:gridCol w:w="1870"/>
      </w:tblGrid>
      <w:tr w:rsidR="005276A8" w14:paraId="56D7CB54" w14:textId="77777777" w:rsidTr="00ED38DD">
        <w:trPr>
          <w:trHeight w:val="1349"/>
        </w:trPr>
        <w:tc>
          <w:tcPr>
            <w:tcW w:w="1870" w:type="dxa"/>
          </w:tcPr>
          <w:p w14:paraId="34B22500" w14:textId="0BD9C38D" w:rsidR="005276A8" w:rsidRDefault="005276A8"/>
        </w:tc>
        <w:tc>
          <w:tcPr>
            <w:tcW w:w="1870" w:type="dxa"/>
          </w:tcPr>
          <w:p w14:paraId="31422F0B" w14:textId="3942FE0D" w:rsidR="005276A8" w:rsidRDefault="005276A8"/>
        </w:tc>
        <w:tc>
          <w:tcPr>
            <w:tcW w:w="1870" w:type="dxa"/>
          </w:tcPr>
          <w:p w14:paraId="53137BC2" w14:textId="4BDE6611" w:rsidR="005276A8" w:rsidRDefault="00AB3097" w:rsidP="00537DAC">
            <w:pPr>
              <w:jc w:val="right"/>
            </w:pPr>
            <w:r w:rsidRPr="005C692F">
              <w:rPr>
                <w:rFonts w:ascii="Alasassy Caps" w:hAnsi="Alasassy Caps"/>
                <w:noProof/>
              </w:rPr>
              <mc:AlternateContent>
                <mc:Choice Requires="wps">
                  <w:drawing>
                    <wp:anchor distT="0" distB="0" distL="114300" distR="114300" simplePos="0" relativeHeight="251683840" behindDoc="0" locked="0" layoutInCell="1" allowOverlap="1" wp14:anchorId="5558CC35" wp14:editId="65A62462">
                      <wp:simplePos x="0" y="0"/>
                      <wp:positionH relativeFrom="column">
                        <wp:posOffset>619125</wp:posOffset>
                      </wp:positionH>
                      <wp:positionV relativeFrom="paragraph">
                        <wp:posOffset>472440</wp:posOffset>
                      </wp:positionV>
                      <wp:extent cx="3566160" cy="1638300"/>
                      <wp:effectExtent l="0" t="0" r="15240" b="19050"/>
                      <wp:wrapNone/>
                      <wp:docPr id="693544000" name="Rectangle 6"/>
                      <wp:cNvGraphicFramePr/>
                      <a:graphic xmlns:a="http://schemas.openxmlformats.org/drawingml/2006/main">
                        <a:graphicData uri="http://schemas.microsoft.com/office/word/2010/wordprocessingShape">
                          <wps:wsp>
                            <wps:cNvSpPr/>
                            <wps:spPr>
                              <a:xfrm>
                                <a:off x="0" y="0"/>
                                <a:ext cx="3566160" cy="1638300"/>
                              </a:xfrm>
                              <a:prstGeom prst="rect">
                                <a:avLst/>
                              </a:prstGeom>
                              <a:solidFill>
                                <a:srgbClr val="80B2B9"/>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7326BE" w14:textId="77777777" w:rsidR="00AB3097" w:rsidRPr="005C692F" w:rsidRDefault="00AB3097" w:rsidP="00AB3097">
                                  <w:pPr>
                                    <w:jc w:val="center"/>
                                    <w:rPr>
                                      <w:rFonts w:ascii="Ranchers" w:hAnsi="Ranchers"/>
                                      <w:color w:val="63322E"/>
                                      <w:sz w:val="44"/>
                                      <w:szCs w:val="44"/>
                                      <w:lang w:val="fr-CA"/>
                                    </w:rPr>
                                  </w:pPr>
                                  <w:r w:rsidRPr="005C692F">
                                    <w:rPr>
                                      <w:rFonts w:ascii="Ranchers" w:hAnsi="Ranchers"/>
                                      <w:color w:val="63322E"/>
                                      <w:sz w:val="44"/>
                                      <w:szCs w:val="44"/>
                                      <w:lang w:val="fr-CA"/>
                                    </w:rPr>
                                    <w:t>Évaluation finale 40%</w:t>
                                  </w:r>
                                </w:p>
                                <w:p w14:paraId="41A21300" w14:textId="77777777" w:rsidR="00AB3097" w:rsidRPr="005C692F" w:rsidRDefault="00AB3097" w:rsidP="00AB3097">
                                  <w:pPr>
                                    <w:jc w:val="center"/>
                                    <w:rPr>
                                      <w:rFonts w:ascii="Ranchers" w:hAnsi="Ranchers"/>
                                      <w:color w:val="63322E"/>
                                      <w:sz w:val="44"/>
                                      <w:szCs w:val="44"/>
                                      <w:lang w:val="fr-CA"/>
                                    </w:rPr>
                                  </w:pPr>
                                  <w:r w:rsidRPr="005C692F">
                                    <w:rPr>
                                      <w:rFonts w:ascii="Ranchers" w:hAnsi="Ranchers"/>
                                      <w:color w:val="63322E"/>
                                      <w:sz w:val="44"/>
                                      <w:szCs w:val="44"/>
                                      <w:lang w:val="fr-CA"/>
                                    </w:rPr>
                                    <w:t>Jeu Connecté</w:t>
                                  </w:r>
                                </w:p>
                                <w:p w14:paraId="01BFC7E3" w14:textId="77777777" w:rsidR="00AB3097" w:rsidRDefault="00AB3097" w:rsidP="00AB3097">
                                  <w:pPr>
                                    <w:jc w:val="center"/>
                                    <w:rPr>
                                      <w:rFonts w:ascii="Ranchers" w:hAnsi="Ranchers"/>
                                      <w:color w:val="63322E"/>
                                      <w:sz w:val="48"/>
                                      <w:szCs w:val="48"/>
                                      <w:lang w:val="fr-CA"/>
                                    </w:rPr>
                                  </w:pPr>
                                  <w:r>
                                    <w:rPr>
                                      <w:rFonts w:ascii="Ranchers" w:hAnsi="Ranchers"/>
                                      <w:color w:val="63322E"/>
                                      <w:sz w:val="48"/>
                                      <w:szCs w:val="48"/>
                                      <w:lang w:val="fr-CA"/>
                                    </w:rPr>
                                    <w:t>Interfaces humain-machine</w:t>
                                  </w:r>
                                </w:p>
                                <w:p w14:paraId="3563FD9F" w14:textId="77777777" w:rsidR="00AB3097" w:rsidRPr="005C692F" w:rsidRDefault="00AB3097" w:rsidP="00AB3097">
                                  <w:pPr>
                                    <w:jc w:val="center"/>
                                    <w:rPr>
                                      <w:rFonts w:ascii="Ranchers" w:hAnsi="Ranchers"/>
                                      <w:color w:val="63322E"/>
                                      <w:sz w:val="48"/>
                                      <w:szCs w:val="48"/>
                                      <w:lang w:val="fr-CA"/>
                                    </w:rPr>
                                  </w:pPr>
                                  <w:r>
                                    <w:rPr>
                                      <w:rFonts w:ascii="Ranchers" w:hAnsi="Ranchers"/>
                                      <w:color w:val="63322E"/>
                                      <w:sz w:val="48"/>
                                      <w:szCs w:val="48"/>
                                      <w:lang w:val="fr-CA"/>
                                    </w:rPr>
                                    <w:t>Équipe Cinna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558CC35" id="Rectangle 6" o:spid="_x0000_s1026" style="position:absolute;left:0;text-align:left;margin-left:48.75pt;margin-top:37.2pt;width:280.8pt;height:129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" fillcolor="#80b2b9" strokecolor="#05070b [484]" strokeweight="2pt">
                      <v:textbox>
                        <w:txbxContent>
                          <w:p w14:paraId="297326BE" w14:textId="77777777" w:rsidR="00AB3097" w:rsidRPr="005C692F" w:rsidRDefault="00AB3097" w:rsidP="00AB3097">
                            <w:pPr>
                              <w:jc w:val="center"/>
                              <w:rPr>
                                <w:rFonts w:ascii="Ranchers" w:hAnsi="Ranchers"/>
                                <w:color w:val="63322E"/>
                                <w:sz w:val="44"/>
                                <w:szCs w:val="44"/>
                                <w:lang w:val="fr-CA"/>
                              </w:rPr>
                            </w:pPr>
                            <w:r w:rsidRPr="005C692F">
                              <w:rPr>
                                <w:rFonts w:ascii="Ranchers" w:hAnsi="Ranchers"/>
                                <w:color w:val="63322E"/>
                                <w:sz w:val="44"/>
                                <w:szCs w:val="44"/>
                                <w:lang w:val="fr-CA"/>
                              </w:rPr>
                              <w:t>Évaluation finale 40%</w:t>
                            </w:r>
                          </w:p>
                          <w:p w14:paraId="41A21300" w14:textId="77777777" w:rsidR="00AB3097" w:rsidRPr="005C692F" w:rsidRDefault="00AB3097" w:rsidP="00AB3097">
                            <w:pPr>
                              <w:jc w:val="center"/>
                              <w:rPr>
                                <w:rFonts w:ascii="Ranchers" w:hAnsi="Ranchers"/>
                                <w:color w:val="63322E"/>
                                <w:sz w:val="44"/>
                                <w:szCs w:val="44"/>
                                <w:lang w:val="fr-CA"/>
                              </w:rPr>
                            </w:pPr>
                            <w:r w:rsidRPr="005C692F">
                              <w:rPr>
                                <w:rFonts w:ascii="Ranchers" w:hAnsi="Ranchers"/>
                                <w:color w:val="63322E"/>
                                <w:sz w:val="44"/>
                                <w:szCs w:val="44"/>
                                <w:lang w:val="fr-CA"/>
                              </w:rPr>
                              <w:t>Jeu Connecté</w:t>
                            </w:r>
                          </w:p>
                          <w:p w14:paraId="01BFC7E3" w14:textId="77777777" w:rsidR="00AB3097" w:rsidRDefault="00AB3097" w:rsidP="00AB3097">
                            <w:pPr>
                              <w:jc w:val="center"/>
                              <w:rPr>
                                <w:rFonts w:ascii="Ranchers" w:hAnsi="Ranchers"/>
                                <w:color w:val="63322E"/>
                                <w:sz w:val="48"/>
                                <w:szCs w:val="48"/>
                                <w:lang w:val="fr-CA"/>
                              </w:rPr>
                            </w:pPr>
                            <w:r>
                              <w:rPr>
                                <w:rFonts w:ascii="Ranchers" w:hAnsi="Ranchers"/>
                                <w:color w:val="63322E"/>
                                <w:sz w:val="48"/>
                                <w:szCs w:val="48"/>
                                <w:lang w:val="fr-CA"/>
                              </w:rPr>
                              <w:t>Interfaces humain-machine</w:t>
                            </w:r>
                          </w:p>
                          <w:p w14:paraId="3563FD9F" w14:textId="77777777" w:rsidR="00AB3097" w:rsidRPr="005C692F" w:rsidRDefault="00AB3097" w:rsidP="00AB3097">
                            <w:pPr>
                              <w:jc w:val="center"/>
                              <w:rPr>
                                <w:rFonts w:ascii="Ranchers" w:hAnsi="Ranchers"/>
                                <w:color w:val="63322E"/>
                                <w:sz w:val="48"/>
                                <w:szCs w:val="48"/>
                                <w:lang w:val="fr-CA"/>
                              </w:rPr>
                            </w:pPr>
                            <w:r>
                              <w:rPr>
                                <w:rFonts w:ascii="Ranchers" w:hAnsi="Ranchers"/>
                                <w:color w:val="63322E"/>
                                <w:sz w:val="48"/>
                                <w:szCs w:val="48"/>
                                <w:lang w:val="fr-CA"/>
                              </w:rPr>
                              <w:t>Équipe Cinna</w:t>
                            </w:r>
                          </w:p>
                        </w:txbxContent>
                      </v:textbox>
                    </v:rect>
                  </w:pict>
                </mc:Fallback>
              </mc:AlternateContent>
            </w:r>
            <w:r w:rsidR="00537DAC" w:rsidRPr="00173543">
              <w:rPr>
                <w:noProof/>
                <w:lang w:eastAsia="en-AU"/>
              </w:rPr>
              <mc:AlternateContent>
                <mc:Choice Requires="wps">
                  <w:drawing>
                    <wp:inline distT="0" distB="0" distL="0" distR="0" wp14:anchorId="44C207B6" wp14:editId="543645AF">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D75751E" id="Oval 2" o:spid="_x0000_s1026" alt="&quot;&quot;"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" fillcolor="#eed0c6 [3206]" stroked="f" strokeweight="2pt">
                      <w10:anchorlock/>
                    </v:oval>
                  </w:pict>
                </mc:Fallback>
              </mc:AlternateContent>
            </w:r>
          </w:p>
        </w:tc>
        <w:tc>
          <w:tcPr>
            <w:tcW w:w="3740" w:type="dxa"/>
            <w:gridSpan w:val="2"/>
          </w:tcPr>
          <w:p w14:paraId="2D7F953F" w14:textId="06A5E626" w:rsidR="005276A8" w:rsidRPr="00537DAC" w:rsidRDefault="005276A8" w:rsidP="00537DAC">
            <w:pPr>
              <w:pStyle w:val="Sous-titre"/>
            </w:pPr>
          </w:p>
          <w:p w14:paraId="128D6E93" w14:textId="324AE33F" w:rsidR="005276A8" w:rsidRDefault="005276A8" w:rsidP="00537DAC">
            <w:pPr>
              <w:pStyle w:val="Sous-titre"/>
            </w:pPr>
          </w:p>
        </w:tc>
      </w:tr>
      <w:tr w:rsidR="005276A8" w14:paraId="2EBB8DF1" w14:textId="77777777" w:rsidTr="00ED38DD">
        <w:trPr>
          <w:trHeight w:val="2858"/>
        </w:trPr>
        <w:tc>
          <w:tcPr>
            <w:tcW w:w="9350" w:type="dxa"/>
            <w:gridSpan w:val="5"/>
            <w:vAlign w:val="bottom"/>
          </w:tcPr>
          <w:p w14:paraId="2FA02BC2" w14:textId="1D1E49E4" w:rsidR="005276A8" w:rsidRPr="00537DAC" w:rsidRDefault="00AB3097" w:rsidP="00ED38DD">
            <w:pPr>
              <w:pStyle w:val="Titre"/>
            </w:pPr>
            <w:r>
              <w:rPr>
                <w:noProof/>
                <w:lang w:val="fr-CA"/>
              </w:rPr>
              <w:drawing>
                <wp:anchor distT="0" distB="0" distL="114300" distR="114300" simplePos="0" relativeHeight="251689984" behindDoc="0" locked="0" layoutInCell="1" allowOverlap="1" wp14:anchorId="28112B6B" wp14:editId="21D34116">
                  <wp:simplePos x="0" y="0"/>
                  <wp:positionH relativeFrom="column">
                    <wp:posOffset>833755</wp:posOffset>
                  </wp:positionH>
                  <wp:positionV relativeFrom="paragraph">
                    <wp:posOffset>1499870</wp:posOffset>
                  </wp:positionV>
                  <wp:extent cx="4205605" cy="4184650"/>
                  <wp:effectExtent l="0" t="0" r="4445" b="6350"/>
                  <wp:wrapNone/>
                  <wp:docPr id="11483286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8647" name="Image 1148328647"/>
                          <pic:cNvPicPr/>
                        </pic:nvPicPr>
                        <pic:blipFill>
                          <a:blip r:embed="rId9"/>
                          <a:stretch>
                            <a:fillRect/>
                          </a:stretch>
                        </pic:blipFill>
                        <pic:spPr>
                          <a:xfrm>
                            <a:off x="0" y="0"/>
                            <a:ext cx="4205605" cy="4184650"/>
                          </a:xfrm>
                          <a:prstGeom prst="rect">
                            <a:avLst/>
                          </a:prstGeom>
                        </pic:spPr>
                      </pic:pic>
                    </a:graphicData>
                  </a:graphic>
                  <wp14:sizeRelH relativeFrom="margin">
                    <wp14:pctWidth>0</wp14:pctWidth>
                  </wp14:sizeRelH>
                  <wp14:sizeRelV relativeFrom="margin">
                    <wp14:pctHeight>0</wp14:pctHeight>
                  </wp14:sizeRelV>
                </wp:anchor>
              </w:drawing>
            </w:r>
          </w:p>
        </w:tc>
      </w:tr>
      <w:tr w:rsidR="00ED38DD" w14:paraId="16FF36A6" w14:textId="77777777" w:rsidTr="00ED38DD">
        <w:trPr>
          <w:trHeight w:val="6768"/>
        </w:trPr>
        <w:tc>
          <w:tcPr>
            <w:tcW w:w="9350" w:type="dxa"/>
            <w:gridSpan w:val="5"/>
            <w:vAlign w:val="center"/>
          </w:tcPr>
          <w:p w14:paraId="6C410F92" w14:textId="3585D03B" w:rsidR="00ED38DD" w:rsidRDefault="00981B93" w:rsidP="00ED38DD">
            <w:pPr>
              <w:jc w:val="center"/>
            </w:pPr>
            <w:r w:rsidRPr="002576A9">
              <w:rPr>
                <w:noProof/>
              </w:rPr>
              <w:drawing>
                <wp:anchor distT="0" distB="0" distL="114300" distR="114300" simplePos="0" relativeHeight="251692032" behindDoc="0" locked="0" layoutInCell="1" allowOverlap="1" wp14:anchorId="3823F5C6" wp14:editId="56D6B9D5">
                  <wp:simplePos x="0" y="0"/>
                  <wp:positionH relativeFrom="column">
                    <wp:posOffset>4161155</wp:posOffset>
                  </wp:positionH>
                  <wp:positionV relativeFrom="paragraph">
                    <wp:posOffset>3023235</wp:posOffset>
                  </wp:positionV>
                  <wp:extent cx="755015" cy="704850"/>
                  <wp:effectExtent l="0" t="0" r="6985" b="0"/>
                  <wp:wrapNone/>
                  <wp:docPr id="623529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9408" name=""/>
                          <pic:cNvPicPr/>
                        </pic:nvPicPr>
                        <pic:blipFill>
                          <a:blip r:embed="rId10"/>
                          <a:stretch>
                            <a:fillRect/>
                          </a:stretch>
                        </pic:blipFill>
                        <pic:spPr>
                          <a:xfrm>
                            <a:off x="0" y="0"/>
                            <a:ext cx="755015" cy="704850"/>
                          </a:xfrm>
                          <a:prstGeom prst="rect">
                            <a:avLst/>
                          </a:prstGeom>
                        </pic:spPr>
                      </pic:pic>
                    </a:graphicData>
                  </a:graphic>
                  <wp14:sizeRelH relativeFrom="margin">
                    <wp14:pctWidth>0</wp14:pctWidth>
                  </wp14:sizeRelH>
                  <wp14:sizeRelV relativeFrom="margin">
                    <wp14:pctHeight>0</wp14:pctHeight>
                  </wp14:sizeRelV>
                </wp:anchor>
              </w:drawing>
            </w:r>
            <w:r w:rsidR="00AB3097">
              <w:rPr>
                <w:noProof/>
              </w:rPr>
              <mc:AlternateContent>
                <mc:Choice Requires="wps">
                  <w:drawing>
                    <wp:anchor distT="45720" distB="45720" distL="114300" distR="114300" simplePos="0" relativeHeight="251696128" behindDoc="0" locked="0" layoutInCell="1" allowOverlap="1" wp14:anchorId="5169BFF1" wp14:editId="578D142F">
                      <wp:simplePos x="0" y="0"/>
                      <wp:positionH relativeFrom="column">
                        <wp:posOffset>381000</wp:posOffset>
                      </wp:positionH>
                      <wp:positionV relativeFrom="paragraph">
                        <wp:posOffset>4631690</wp:posOffset>
                      </wp:positionV>
                      <wp:extent cx="5013960" cy="487680"/>
                      <wp:effectExtent l="0" t="0" r="0" b="0"/>
                      <wp:wrapSquare wrapText="bothSides"/>
                      <wp:docPr id="3429022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487680"/>
                              </a:xfrm>
                              <a:prstGeom prst="rect">
                                <a:avLst/>
                              </a:prstGeom>
                              <a:noFill/>
                              <a:ln w="9525">
                                <a:noFill/>
                                <a:miter lim="800000"/>
                                <a:headEnd/>
                                <a:tailEnd/>
                              </a:ln>
                            </wps:spPr>
                            <wps:txbx>
                              <w:txbxContent>
                                <w:p w14:paraId="36182391" w14:textId="686F8610" w:rsidR="00AB3097" w:rsidRPr="00AB3097" w:rsidRDefault="00AB3097" w:rsidP="00AB3097">
                                  <w:pPr>
                                    <w:jc w:val="center"/>
                                    <w:rPr>
                                      <w:rFonts w:ascii="Ranchers" w:hAnsi="Ranchers"/>
                                      <w:color w:val="694747"/>
                                      <w:sz w:val="40"/>
                                      <w:szCs w:val="40"/>
                                      <w:lang w:val="fr-CA"/>
                                    </w:rPr>
                                  </w:pPr>
                                  <w:r w:rsidRPr="00AB3097">
                                    <w:rPr>
                                      <w:rFonts w:ascii="Ranchers" w:hAnsi="Ranchers"/>
                                      <w:color w:val="694747"/>
                                      <w:sz w:val="40"/>
                                      <w:szCs w:val="40"/>
                                    </w:rPr>
                                    <w:t>Remis à Monsieur Dominic Légaré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69BFF1" id="_x0000_t202" coordsize="21600,21600" o:spt="202" path="m,l,21600r21600,l21600,xe">
                      <v:stroke joinstyle="miter"/>
                      <v:path gradientshapeok="t" o:connecttype="rect"/>
                    </v:shapetype>
                    <v:shape id="Zone de texte 2" o:spid="_x0000_s1027" type="#_x0000_t202" style="position:absolute;left:0;text-align:left;margin-left:30pt;margin-top:364.7pt;width:394.8pt;height:38.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" filled="f" stroked="f">
                      <v:textbox>
                        <w:txbxContent>
                          <w:p w14:paraId="36182391" w14:textId="686F8610" w:rsidR="00AB3097" w:rsidRPr="00AB3097" w:rsidRDefault="00AB3097" w:rsidP="00AB3097">
                            <w:pPr>
                              <w:jc w:val="center"/>
                              <w:rPr>
                                <w:rFonts w:ascii="Ranchers" w:hAnsi="Ranchers"/>
                                <w:color w:val="694747"/>
                                <w:sz w:val="40"/>
                                <w:szCs w:val="40"/>
                                <w:lang w:val="fr-CA"/>
                              </w:rPr>
                            </w:pPr>
                            <w:r w:rsidRPr="00AB3097">
                              <w:rPr>
                                <w:rFonts w:ascii="Ranchers" w:hAnsi="Ranchers"/>
                                <w:color w:val="694747"/>
                                <w:sz w:val="40"/>
                                <w:szCs w:val="40"/>
                              </w:rPr>
                              <w:t>Remis à Monsieur Dominic Légaré</w:t>
                            </w:r>
                          </w:p>
                        </w:txbxContent>
                      </v:textbox>
                      <w10:wrap type="square"/>
                    </v:shape>
                  </w:pict>
                </mc:Fallback>
              </mc:AlternateContent>
            </w:r>
            <w:r w:rsidR="00AB3097">
              <w:rPr>
                <w:noProof/>
              </w:rPr>
              <mc:AlternateContent>
                <mc:Choice Requires="wps">
                  <w:drawing>
                    <wp:anchor distT="45720" distB="45720" distL="114300" distR="114300" simplePos="0" relativeHeight="251694080" behindDoc="0" locked="0" layoutInCell="1" allowOverlap="1" wp14:anchorId="1D45F6FE" wp14:editId="699233A2">
                      <wp:simplePos x="0" y="0"/>
                      <wp:positionH relativeFrom="column">
                        <wp:posOffset>-68580</wp:posOffset>
                      </wp:positionH>
                      <wp:positionV relativeFrom="paragraph">
                        <wp:posOffset>4151630</wp:posOffset>
                      </wp:positionV>
                      <wp:extent cx="5875020" cy="97536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975360"/>
                              </a:xfrm>
                              <a:prstGeom prst="rect">
                                <a:avLst/>
                              </a:prstGeom>
                              <a:noFill/>
                              <a:ln w="9525">
                                <a:noFill/>
                                <a:miter lim="800000"/>
                                <a:headEnd/>
                                <a:tailEnd/>
                              </a:ln>
                            </wps:spPr>
                            <wps:txbx>
                              <w:txbxContent>
                                <w:p w14:paraId="32B1F281" w14:textId="699E48C9" w:rsidR="00AB3097" w:rsidRPr="00AB3097" w:rsidRDefault="00000000" w:rsidP="00AB3097">
                                  <w:pPr>
                                    <w:jc w:val="center"/>
                                    <w:rPr>
                                      <w:rFonts w:ascii="Ranchers" w:hAnsi="Ranchers"/>
                                      <w:color w:val="63322E"/>
                                      <w:sz w:val="40"/>
                                      <w:szCs w:val="40"/>
                                      <w:lang w:val="fr-CA"/>
                                    </w:rPr>
                                  </w:pPr>
                                  <w:sdt>
                                    <w:sdtPr>
                                      <w:rPr>
                                        <w:sz w:val="40"/>
                                        <w:szCs w:val="40"/>
                                      </w:rPr>
                                      <w:id w:val="1824773452"/>
                                      <w:placeholder>
                                        <w:docPart w:val="ABA82F6177244129862B692E1DF532B2"/>
                                      </w:placeholder>
                                      <w15:appearance w15:val="hidden"/>
                                    </w:sdtPr>
                                    <w:sdtEndPr>
                                      <w:rPr>
                                        <w:rFonts w:ascii="Ranchers" w:hAnsi="Ranchers"/>
                                        <w:color w:val="63322E"/>
                                      </w:rPr>
                                    </w:sdtEndPr>
                                    <w:sdtContent>
                                      <w:r w:rsidR="00AB3097" w:rsidRPr="00AB3097">
                                        <w:rPr>
                                          <w:rFonts w:ascii="Ranchers" w:hAnsi="Ranchers"/>
                                          <w:color w:val="63322E"/>
                                          <w:sz w:val="40"/>
                                          <w:szCs w:val="40"/>
                                          <w:lang w:val="fr-CA"/>
                                        </w:rPr>
                                        <w:t>Cindy Bragdon</w:t>
                                      </w:r>
                                    </w:sdtContent>
                                  </w:sdt>
                                  <w:r w:rsidR="00AB3097" w:rsidRPr="00AB3097">
                                    <w:rPr>
                                      <w:rFonts w:ascii="Ranchers" w:hAnsi="Ranchers"/>
                                      <w:color w:val="63322E"/>
                                      <w:sz w:val="40"/>
                                      <w:szCs w:val="40"/>
                                      <w:lang w:val="fr-CA"/>
                                    </w:rPr>
                                    <w:t xml:space="preserve"> | </w:t>
                                  </w:r>
                                  <w:sdt>
                                    <w:sdtPr>
                                      <w:rPr>
                                        <w:rFonts w:ascii="Ranchers" w:hAnsi="Ranchers"/>
                                        <w:color w:val="63322E"/>
                                        <w:sz w:val="40"/>
                                        <w:szCs w:val="40"/>
                                      </w:rPr>
                                      <w:id w:val="2094198138"/>
                                      <w:placeholder>
                                        <w:docPart w:val="BA6C648445F044F68BE949AE23316923"/>
                                      </w:placeholder>
                                      <w15:appearance w15:val="hidden"/>
                                    </w:sdtPr>
                                    <w:sdtContent>
                                      <w:r w:rsidR="00AB3097" w:rsidRPr="00AB3097">
                                        <w:rPr>
                                          <w:rFonts w:ascii="Ranchers" w:hAnsi="Ranchers"/>
                                          <w:color w:val="63322E"/>
                                          <w:sz w:val="40"/>
                                          <w:szCs w:val="40"/>
                                          <w:lang w:val="fr-CA"/>
                                        </w:rPr>
                                        <w:t>Jenna-Lee Lecavalier</w:t>
                                      </w:r>
                                    </w:sdtContent>
                                  </w:sdt>
                                  <w:r w:rsidR="00AB3097" w:rsidRPr="00AB3097">
                                    <w:rPr>
                                      <w:rFonts w:ascii="Ranchers" w:hAnsi="Ranchers"/>
                                      <w:color w:val="63322E"/>
                                      <w:sz w:val="40"/>
                                      <w:szCs w:val="40"/>
                                      <w:lang w:val="fr-CA"/>
                                    </w:rPr>
                                    <w:t xml:space="preserve"> | </w:t>
                                  </w:r>
                                  <w:sdt>
                                    <w:sdtPr>
                                      <w:rPr>
                                        <w:rFonts w:ascii="Ranchers" w:hAnsi="Ranchers"/>
                                        <w:color w:val="63322E"/>
                                        <w:sz w:val="40"/>
                                        <w:szCs w:val="40"/>
                                      </w:rPr>
                                      <w:id w:val="-594012797"/>
                                      <w:placeholder>
                                        <w:docPart w:val="D95F511B036A480E9C4306316458BAEA"/>
                                      </w:placeholder>
                                      <w15:appearance w15:val="hidden"/>
                                    </w:sdtPr>
                                    <w:sdtContent>
                                      <w:r w:rsidR="00AB3097" w:rsidRPr="00AB3097">
                                        <w:rPr>
                                          <w:rFonts w:ascii="Ranchers" w:hAnsi="Ranchers"/>
                                          <w:color w:val="63322E"/>
                                          <w:sz w:val="40"/>
                                          <w:szCs w:val="40"/>
                                          <w:lang w:val="fr-CA"/>
                                        </w:rPr>
                                        <w:t xml:space="preserve">21 avril 2024  </w:t>
                                      </w:r>
                                    </w:sdtContent>
                                  </w:sdt>
                                </w:p>
                                <w:p w14:paraId="7B8CD487" w14:textId="408AC7DB" w:rsidR="00AB3097" w:rsidRPr="00AB3097" w:rsidRDefault="00AB3097" w:rsidP="00AB3097">
                                  <w:pPr>
                                    <w:jc w:val="center"/>
                                    <w:rPr>
                                      <w:sz w:val="40"/>
                                      <w:szCs w:val="40"/>
                                      <w:lang w:val="fr-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5F6FE" id="_x0000_s1028" type="#_x0000_t202" style="position:absolute;left:0;text-align:left;margin-left:-5.4pt;margin-top:326.9pt;width:462.6pt;height:76.8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2L/AEAANQDAAAOAAAAZHJzL2Uyb0RvYy54bWysU9uO2yAQfa/Uf0C8N3bceJ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" filled="f" stroked="f">
                      <v:textbox>
                        <w:txbxContent>
                          <w:p w14:paraId="32B1F281" w14:textId="699E48C9" w:rsidR="00AB3097" w:rsidRPr="00AB3097" w:rsidRDefault="00000000" w:rsidP="00AB3097">
                            <w:pPr>
                              <w:jc w:val="center"/>
                              <w:rPr>
                                <w:rFonts w:ascii="Ranchers" w:hAnsi="Ranchers"/>
                                <w:color w:val="63322E"/>
                                <w:sz w:val="40"/>
                                <w:szCs w:val="40"/>
                                <w:lang w:val="fr-CA"/>
                              </w:rPr>
                            </w:pPr>
                            <w:sdt>
                              <w:sdtPr>
                                <w:rPr>
                                  <w:sz w:val="40"/>
                                  <w:szCs w:val="40"/>
                                </w:rPr>
                                <w:id w:val="1824773452"/>
                                <w:placeholder>
                                  <w:docPart w:val="ABA82F6177244129862B692E1DF532B2"/>
                                </w:placeholder>
                                <w15:appearance w15:val="hidden"/>
                              </w:sdtPr>
                              <w:sdtEndPr>
                                <w:rPr>
                                  <w:rFonts w:ascii="Ranchers" w:hAnsi="Ranchers"/>
                                  <w:color w:val="63322E"/>
                                </w:rPr>
                              </w:sdtEndPr>
                              <w:sdtContent>
                                <w:r w:rsidR="00AB3097" w:rsidRPr="00AB3097">
                                  <w:rPr>
                                    <w:rFonts w:ascii="Ranchers" w:hAnsi="Ranchers"/>
                                    <w:color w:val="63322E"/>
                                    <w:sz w:val="40"/>
                                    <w:szCs w:val="40"/>
                                    <w:lang w:val="fr-CA"/>
                                  </w:rPr>
                                  <w:t>Cindy Bragdon</w:t>
                                </w:r>
                              </w:sdtContent>
                            </w:sdt>
                            <w:r w:rsidR="00AB3097" w:rsidRPr="00AB3097">
                              <w:rPr>
                                <w:rFonts w:ascii="Ranchers" w:hAnsi="Ranchers"/>
                                <w:color w:val="63322E"/>
                                <w:sz w:val="40"/>
                                <w:szCs w:val="40"/>
                                <w:lang w:val="fr-CA"/>
                              </w:rPr>
                              <w:t xml:space="preserve"> | </w:t>
                            </w:r>
                            <w:sdt>
                              <w:sdtPr>
                                <w:rPr>
                                  <w:rFonts w:ascii="Ranchers" w:hAnsi="Ranchers"/>
                                  <w:color w:val="63322E"/>
                                  <w:sz w:val="40"/>
                                  <w:szCs w:val="40"/>
                                </w:rPr>
                                <w:id w:val="2094198138"/>
                                <w:placeholder>
                                  <w:docPart w:val="BA6C648445F044F68BE949AE23316923"/>
                                </w:placeholder>
                                <w15:appearance w15:val="hidden"/>
                              </w:sdtPr>
                              <w:sdtContent>
                                <w:r w:rsidR="00AB3097" w:rsidRPr="00AB3097">
                                  <w:rPr>
                                    <w:rFonts w:ascii="Ranchers" w:hAnsi="Ranchers"/>
                                    <w:color w:val="63322E"/>
                                    <w:sz w:val="40"/>
                                    <w:szCs w:val="40"/>
                                    <w:lang w:val="fr-CA"/>
                                  </w:rPr>
                                  <w:t>Jenna-Lee Lecavalier</w:t>
                                </w:r>
                              </w:sdtContent>
                            </w:sdt>
                            <w:r w:rsidR="00AB3097" w:rsidRPr="00AB3097">
                              <w:rPr>
                                <w:rFonts w:ascii="Ranchers" w:hAnsi="Ranchers"/>
                                <w:color w:val="63322E"/>
                                <w:sz w:val="40"/>
                                <w:szCs w:val="40"/>
                                <w:lang w:val="fr-CA"/>
                              </w:rPr>
                              <w:t xml:space="preserve"> | </w:t>
                            </w:r>
                            <w:sdt>
                              <w:sdtPr>
                                <w:rPr>
                                  <w:rFonts w:ascii="Ranchers" w:hAnsi="Ranchers"/>
                                  <w:color w:val="63322E"/>
                                  <w:sz w:val="40"/>
                                  <w:szCs w:val="40"/>
                                </w:rPr>
                                <w:id w:val="-594012797"/>
                                <w:placeholder>
                                  <w:docPart w:val="D95F511B036A480E9C4306316458BAEA"/>
                                </w:placeholder>
                                <w15:appearance w15:val="hidden"/>
                              </w:sdtPr>
                              <w:sdtContent>
                                <w:r w:rsidR="00AB3097" w:rsidRPr="00AB3097">
                                  <w:rPr>
                                    <w:rFonts w:ascii="Ranchers" w:hAnsi="Ranchers"/>
                                    <w:color w:val="63322E"/>
                                    <w:sz w:val="40"/>
                                    <w:szCs w:val="40"/>
                                    <w:lang w:val="fr-CA"/>
                                  </w:rPr>
                                  <w:t xml:space="preserve">21 avril 2024  </w:t>
                                </w:r>
                              </w:sdtContent>
                            </w:sdt>
                          </w:p>
                          <w:p w14:paraId="7B8CD487" w14:textId="408AC7DB" w:rsidR="00AB3097" w:rsidRPr="00AB3097" w:rsidRDefault="00AB3097" w:rsidP="00AB3097">
                            <w:pPr>
                              <w:jc w:val="center"/>
                              <w:rPr>
                                <w:sz w:val="40"/>
                                <w:szCs w:val="40"/>
                                <w:lang w:val="fr-CA"/>
                              </w:rPr>
                            </w:pPr>
                          </w:p>
                        </w:txbxContent>
                      </v:textbox>
                      <w10:wrap type="square"/>
                    </v:shape>
                  </w:pict>
                </mc:Fallback>
              </mc:AlternateContent>
            </w:r>
          </w:p>
        </w:tc>
      </w:tr>
      <w:tr w:rsidR="005276A8" w14:paraId="4723E03D" w14:textId="77777777" w:rsidTr="00056442">
        <w:trPr>
          <w:trHeight w:val="2736"/>
        </w:trPr>
        <w:tc>
          <w:tcPr>
            <w:tcW w:w="3740" w:type="dxa"/>
            <w:gridSpan w:val="2"/>
            <w:vAlign w:val="bottom"/>
          </w:tcPr>
          <w:p w14:paraId="035490B9" w14:textId="76979CDA" w:rsidR="005276A8" w:rsidRDefault="005276A8" w:rsidP="00AB3097">
            <w:pPr>
              <w:pStyle w:val="Titre2"/>
            </w:pPr>
          </w:p>
        </w:tc>
        <w:tc>
          <w:tcPr>
            <w:tcW w:w="1870" w:type="dxa"/>
            <w:vAlign w:val="bottom"/>
          </w:tcPr>
          <w:p w14:paraId="5E40B88F" w14:textId="77777777" w:rsidR="005276A8" w:rsidRDefault="005276A8" w:rsidP="00ED38DD"/>
        </w:tc>
        <w:tc>
          <w:tcPr>
            <w:tcW w:w="1870" w:type="dxa"/>
            <w:vAlign w:val="bottom"/>
          </w:tcPr>
          <w:p w14:paraId="73F53E5C" w14:textId="77777777" w:rsidR="005276A8" w:rsidRDefault="005276A8" w:rsidP="00ED38DD"/>
        </w:tc>
        <w:tc>
          <w:tcPr>
            <w:tcW w:w="1870" w:type="dxa"/>
            <w:vAlign w:val="bottom"/>
          </w:tcPr>
          <w:p w14:paraId="22663C4B" w14:textId="77777777" w:rsidR="005276A8" w:rsidRDefault="005276A8" w:rsidP="00ED38DD"/>
        </w:tc>
      </w:tr>
    </w:tbl>
    <w:p w14:paraId="465E5994" w14:textId="770026AF" w:rsidR="00537DAC" w:rsidRPr="00A45BDD" w:rsidRDefault="00537DAC">
      <w:pPr>
        <w:rPr>
          <w:sz w:val="36"/>
          <w:szCs w:val="36"/>
        </w:rPr>
      </w:pPr>
    </w:p>
    <w:sdt>
      <w:sdtPr>
        <w:rPr>
          <w:rFonts w:ascii="Reddit Mono" w:eastAsiaTheme="minorHAnsi" w:hAnsi="Reddit Mono" w:cstheme="minorBidi"/>
          <w:color w:val="auto"/>
          <w:sz w:val="24"/>
          <w:szCs w:val="24"/>
          <w:lang w:val="fr-FR" w:eastAsia="en-US"/>
        </w:rPr>
        <w:id w:val="-792820693"/>
        <w:docPartObj>
          <w:docPartGallery w:val="Table of Contents"/>
          <w:docPartUnique/>
        </w:docPartObj>
      </w:sdtPr>
      <w:sdtEndPr>
        <w:rPr>
          <w:b/>
          <w:bCs/>
        </w:rPr>
      </w:sdtEndPr>
      <w:sdtContent>
        <w:p w14:paraId="2FAED770" w14:textId="0F2DBAB2" w:rsidR="00AB3097" w:rsidRPr="00981B93" w:rsidRDefault="00AB3097">
          <w:pPr>
            <w:pStyle w:val="En-ttedetabledesmatires"/>
            <w:rPr>
              <w:rFonts w:ascii="Reddit Mono" w:hAnsi="Reddit Mono"/>
            </w:rPr>
          </w:pPr>
          <w:r w:rsidRPr="00981B93">
            <w:rPr>
              <w:rFonts w:ascii="Reddit Mono" w:hAnsi="Reddit Mono"/>
              <w:lang w:val="fr-FR"/>
            </w:rPr>
            <w:t>Table des matières</w:t>
          </w:r>
        </w:p>
        <w:p w14:paraId="3FA997B9" w14:textId="1E167026" w:rsidR="00FB022C" w:rsidRDefault="00AB3097">
          <w:pPr>
            <w:pStyle w:val="TM1"/>
            <w:tabs>
              <w:tab w:val="right" w:leader="dot" w:pos="9350"/>
            </w:tabs>
            <w:rPr>
              <w:rFonts w:eastAsiaTheme="minorEastAsia"/>
              <w:noProof/>
              <w:kern w:val="2"/>
              <w:lang w:val="en-CA" w:eastAsia="en-CA"/>
              <w14:ligatures w14:val="standardContextual"/>
            </w:rPr>
          </w:pPr>
          <w:r w:rsidRPr="00981B93">
            <w:rPr>
              <w:rFonts w:ascii="Reddit Mono" w:hAnsi="Reddit Mono"/>
            </w:rPr>
            <w:fldChar w:fldCharType="begin"/>
          </w:r>
          <w:r w:rsidRPr="00981B93">
            <w:rPr>
              <w:rFonts w:ascii="Reddit Mono" w:hAnsi="Reddit Mono"/>
            </w:rPr>
            <w:instrText xml:space="preserve"> TOC \o "1-3" \h \z \u </w:instrText>
          </w:r>
          <w:r w:rsidRPr="00981B93">
            <w:rPr>
              <w:rFonts w:ascii="Reddit Mono" w:hAnsi="Reddit Mono"/>
            </w:rPr>
            <w:fldChar w:fldCharType="separate"/>
          </w:r>
          <w:hyperlink w:anchor="_Toc167274676" w:history="1">
            <w:r w:rsidR="00FB022C" w:rsidRPr="00312519">
              <w:rPr>
                <w:rStyle w:val="Lienhypertexte"/>
                <w:rFonts w:ascii="Ranchers" w:hAnsi="Ranchers"/>
                <w:noProof/>
                <w:lang w:val="fr-CA"/>
              </w:rPr>
              <w:t>Glossaire</w:t>
            </w:r>
            <w:r w:rsidR="00FB022C">
              <w:rPr>
                <w:noProof/>
                <w:webHidden/>
              </w:rPr>
              <w:tab/>
            </w:r>
            <w:r w:rsidR="00FB022C">
              <w:rPr>
                <w:noProof/>
                <w:webHidden/>
              </w:rPr>
              <w:fldChar w:fldCharType="begin"/>
            </w:r>
            <w:r w:rsidR="00FB022C">
              <w:rPr>
                <w:noProof/>
                <w:webHidden/>
              </w:rPr>
              <w:instrText xml:space="preserve"> PAGEREF _Toc167274676 \h </w:instrText>
            </w:r>
            <w:r w:rsidR="00FB022C">
              <w:rPr>
                <w:noProof/>
                <w:webHidden/>
              </w:rPr>
            </w:r>
            <w:r w:rsidR="00FB022C">
              <w:rPr>
                <w:noProof/>
                <w:webHidden/>
              </w:rPr>
              <w:fldChar w:fldCharType="separate"/>
            </w:r>
            <w:r w:rsidR="00FB022C">
              <w:rPr>
                <w:noProof/>
                <w:webHidden/>
              </w:rPr>
              <w:t>3</w:t>
            </w:r>
            <w:r w:rsidR="00FB022C">
              <w:rPr>
                <w:noProof/>
                <w:webHidden/>
              </w:rPr>
              <w:fldChar w:fldCharType="end"/>
            </w:r>
          </w:hyperlink>
        </w:p>
        <w:p w14:paraId="682E63B4" w14:textId="530C4AE7" w:rsidR="00FB022C" w:rsidRDefault="00FB022C">
          <w:pPr>
            <w:pStyle w:val="TM1"/>
            <w:tabs>
              <w:tab w:val="right" w:leader="dot" w:pos="9350"/>
            </w:tabs>
            <w:rPr>
              <w:rFonts w:eastAsiaTheme="minorEastAsia"/>
              <w:noProof/>
              <w:kern w:val="2"/>
              <w:lang w:val="en-CA" w:eastAsia="en-CA"/>
              <w14:ligatures w14:val="standardContextual"/>
            </w:rPr>
          </w:pPr>
          <w:hyperlink w:anchor="_Toc167274677" w:history="1">
            <w:r w:rsidRPr="00312519">
              <w:rPr>
                <w:rStyle w:val="Lienhypertexte"/>
                <w:rFonts w:ascii="Ranchers" w:hAnsi="Ranchers"/>
                <w:noProof/>
                <w:lang w:val="fr-CA"/>
              </w:rPr>
              <w:t>Principes de base de l’application</w:t>
            </w:r>
            <w:r>
              <w:rPr>
                <w:noProof/>
                <w:webHidden/>
              </w:rPr>
              <w:tab/>
            </w:r>
            <w:r>
              <w:rPr>
                <w:noProof/>
                <w:webHidden/>
              </w:rPr>
              <w:fldChar w:fldCharType="begin"/>
            </w:r>
            <w:r>
              <w:rPr>
                <w:noProof/>
                <w:webHidden/>
              </w:rPr>
              <w:instrText xml:space="preserve"> PAGEREF _Toc167274677 \h </w:instrText>
            </w:r>
            <w:r>
              <w:rPr>
                <w:noProof/>
                <w:webHidden/>
              </w:rPr>
            </w:r>
            <w:r>
              <w:rPr>
                <w:noProof/>
                <w:webHidden/>
              </w:rPr>
              <w:fldChar w:fldCharType="separate"/>
            </w:r>
            <w:r>
              <w:rPr>
                <w:noProof/>
                <w:webHidden/>
              </w:rPr>
              <w:t>4</w:t>
            </w:r>
            <w:r>
              <w:rPr>
                <w:noProof/>
                <w:webHidden/>
              </w:rPr>
              <w:fldChar w:fldCharType="end"/>
            </w:r>
          </w:hyperlink>
        </w:p>
        <w:p w14:paraId="56B3E5E1" w14:textId="6AE92D91" w:rsidR="00FB022C" w:rsidRDefault="00FB022C">
          <w:pPr>
            <w:pStyle w:val="TM1"/>
            <w:tabs>
              <w:tab w:val="right" w:leader="dot" w:pos="9350"/>
            </w:tabs>
            <w:rPr>
              <w:rFonts w:eastAsiaTheme="minorEastAsia"/>
              <w:noProof/>
              <w:kern w:val="2"/>
              <w:lang w:val="en-CA" w:eastAsia="en-CA"/>
              <w14:ligatures w14:val="standardContextual"/>
            </w:rPr>
          </w:pPr>
          <w:hyperlink w:anchor="_Toc167274678" w:history="1">
            <w:r w:rsidRPr="00312519">
              <w:rPr>
                <w:rStyle w:val="Lienhypertexte"/>
                <w:rFonts w:ascii="Ranchers" w:hAnsi="Ranchers"/>
                <w:noProof/>
                <w:lang w:val="fr-CA"/>
              </w:rPr>
              <w:t>But du jeu</w:t>
            </w:r>
            <w:r>
              <w:rPr>
                <w:noProof/>
                <w:webHidden/>
              </w:rPr>
              <w:tab/>
            </w:r>
            <w:r>
              <w:rPr>
                <w:noProof/>
                <w:webHidden/>
              </w:rPr>
              <w:fldChar w:fldCharType="begin"/>
            </w:r>
            <w:r>
              <w:rPr>
                <w:noProof/>
                <w:webHidden/>
              </w:rPr>
              <w:instrText xml:space="preserve"> PAGEREF _Toc167274678 \h </w:instrText>
            </w:r>
            <w:r>
              <w:rPr>
                <w:noProof/>
                <w:webHidden/>
              </w:rPr>
            </w:r>
            <w:r>
              <w:rPr>
                <w:noProof/>
                <w:webHidden/>
              </w:rPr>
              <w:fldChar w:fldCharType="separate"/>
            </w:r>
            <w:r>
              <w:rPr>
                <w:noProof/>
                <w:webHidden/>
              </w:rPr>
              <w:t>4</w:t>
            </w:r>
            <w:r>
              <w:rPr>
                <w:noProof/>
                <w:webHidden/>
              </w:rPr>
              <w:fldChar w:fldCharType="end"/>
            </w:r>
          </w:hyperlink>
        </w:p>
        <w:p w14:paraId="4E86BB62" w14:textId="6005CB5C" w:rsidR="00FB022C" w:rsidRDefault="00FB022C">
          <w:pPr>
            <w:pStyle w:val="TM1"/>
            <w:tabs>
              <w:tab w:val="right" w:leader="dot" w:pos="9350"/>
            </w:tabs>
            <w:rPr>
              <w:rFonts w:eastAsiaTheme="minorEastAsia"/>
              <w:noProof/>
              <w:kern w:val="2"/>
              <w:lang w:val="en-CA" w:eastAsia="en-CA"/>
              <w14:ligatures w14:val="standardContextual"/>
            </w:rPr>
          </w:pPr>
          <w:hyperlink w:anchor="_Toc167274679" w:history="1">
            <w:r w:rsidRPr="00312519">
              <w:rPr>
                <w:rStyle w:val="Lienhypertexte"/>
                <w:rFonts w:ascii="Ranchers" w:hAnsi="Ranchers"/>
                <w:noProof/>
                <w:lang w:val="fr-CA"/>
              </w:rPr>
              <w:t>Actions possibles</w:t>
            </w:r>
            <w:r>
              <w:rPr>
                <w:noProof/>
                <w:webHidden/>
              </w:rPr>
              <w:tab/>
            </w:r>
            <w:r>
              <w:rPr>
                <w:noProof/>
                <w:webHidden/>
              </w:rPr>
              <w:fldChar w:fldCharType="begin"/>
            </w:r>
            <w:r>
              <w:rPr>
                <w:noProof/>
                <w:webHidden/>
              </w:rPr>
              <w:instrText xml:space="preserve"> PAGEREF _Toc167274679 \h </w:instrText>
            </w:r>
            <w:r>
              <w:rPr>
                <w:noProof/>
                <w:webHidden/>
              </w:rPr>
            </w:r>
            <w:r>
              <w:rPr>
                <w:noProof/>
                <w:webHidden/>
              </w:rPr>
              <w:fldChar w:fldCharType="separate"/>
            </w:r>
            <w:r>
              <w:rPr>
                <w:noProof/>
                <w:webHidden/>
              </w:rPr>
              <w:t>4</w:t>
            </w:r>
            <w:r>
              <w:rPr>
                <w:noProof/>
                <w:webHidden/>
              </w:rPr>
              <w:fldChar w:fldCharType="end"/>
            </w:r>
          </w:hyperlink>
        </w:p>
        <w:p w14:paraId="21CF85DB" w14:textId="04087295" w:rsidR="00FB022C" w:rsidRDefault="00FB022C">
          <w:pPr>
            <w:pStyle w:val="TM1"/>
            <w:tabs>
              <w:tab w:val="right" w:leader="dot" w:pos="9350"/>
            </w:tabs>
            <w:rPr>
              <w:rFonts w:eastAsiaTheme="minorEastAsia"/>
              <w:noProof/>
              <w:kern w:val="2"/>
              <w:lang w:val="en-CA" w:eastAsia="en-CA"/>
              <w14:ligatures w14:val="standardContextual"/>
            </w:rPr>
          </w:pPr>
          <w:hyperlink w:anchor="_Toc167274680" w:history="1">
            <w:r w:rsidRPr="00312519">
              <w:rPr>
                <w:rStyle w:val="Lienhypertexte"/>
                <w:rFonts w:ascii="Ranchers" w:hAnsi="Ranchers"/>
                <w:noProof/>
                <w:lang w:val="fr-CA"/>
              </w:rPr>
              <w:t>Liste des contrôles</w:t>
            </w:r>
            <w:r>
              <w:rPr>
                <w:noProof/>
                <w:webHidden/>
              </w:rPr>
              <w:tab/>
            </w:r>
            <w:r>
              <w:rPr>
                <w:noProof/>
                <w:webHidden/>
              </w:rPr>
              <w:fldChar w:fldCharType="begin"/>
            </w:r>
            <w:r>
              <w:rPr>
                <w:noProof/>
                <w:webHidden/>
              </w:rPr>
              <w:instrText xml:space="preserve"> PAGEREF _Toc167274680 \h </w:instrText>
            </w:r>
            <w:r>
              <w:rPr>
                <w:noProof/>
                <w:webHidden/>
              </w:rPr>
            </w:r>
            <w:r>
              <w:rPr>
                <w:noProof/>
                <w:webHidden/>
              </w:rPr>
              <w:fldChar w:fldCharType="separate"/>
            </w:r>
            <w:r>
              <w:rPr>
                <w:noProof/>
                <w:webHidden/>
              </w:rPr>
              <w:t>5</w:t>
            </w:r>
            <w:r>
              <w:rPr>
                <w:noProof/>
                <w:webHidden/>
              </w:rPr>
              <w:fldChar w:fldCharType="end"/>
            </w:r>
          </w:hyperlink>
        </w:p>
        <w:p w14:paraId="314EE193" w14:textId="04A8B202" w:rsidR="00FB022C" w:rsidRDefault="00FB022C">
          <w:pPr>
            <w:pStyle w:val="TM1"/>
            <w:tabs>
              <w:tab w:val="right" w:leader="dot" w:pos="9350"/>
            </w:tabs>
            <w:rPr>
              <w:rFonts w:eastAsiaTheme="minorEastAsia"/>
              <w:noProof/>
              <w:kern w:val="2"/>
              <w:lang w:val="en-CA" w:eastAsia="en-CA"/>
              <w14:ligatures w14:val="standardContextual"/>
            </w:rPr>
          </w:pPr>
          <w:hyperlink w:anchor="_Toc167274681" w:history="1">
            <w:r w:rsidRPr="00312519">
              <w:rPr>
                <w:rStyle w:val="Lienhypertexte"/>
                <w:rFonts w:ascii="Ranchers" w:hAnsi="Ranchers"/>
                <w:noProof/>
                <w:lang w:val="fr-CA"/>
              </w:rPr>
              <w:t>Liste des contrôles (suite)</w:t>
            </w:r>
            <w:r>
              <w:rPr>
                <w:noProof/>
                <w:webHidden/>
              </w:rPr>
              <w:tab/>
            </w:r>
            <w:r>
              <w:rPr>
                <w:noProof/>
                <w:webHidden/>
              </w:rPr>
              <w:fldChar w:fldCharType="begin"/>
            </w:r>
            <w:r>
              <w:rPr>
                <w:noProof/>
                <w:webHidden/>
              </w:rPr>
              <w:instrText xml:space="preserve"> PAGEREF _Toc167274681 \h </w:instrText>
            </w:r>
            <w:r>
              <w:rPr>
                <w:noProof/>
                <w:webHidden/>
              </w:rPr>
            </w:r>
            <w:r>
              <w:rPr>
                <w:noProof/>
                <w:webHidden/>
              </w:rPr>
              <w:fldChar w:fldCharType="separate"/>
            </w:r>
            <w:r>
              <w:rPr>
                <w:noProof/>
                <w:webHidden/>
              </w:rPr>
              <w:t>5</w:t>
            </w:r>
            <w:r>
              <w:rPr>
                <w:noProof/>
                <w:webHidden/>
              </w:rPr>
              <w:fldChar w:fldCharType="end"/>
            </w:r>
          </w:hyperlink>
        </w:p>
        <w:p w14:paraId="3A309507" w14:textId="713E77C3" w:rsidR="00FB022C" w:rsidRDefault="00FB022C">
          <w:pPr>
            <w:pStyle w:val="TM1"/>
            <w:tabs>
              <w:tab w:val="right" w:leader="dot" w:pos="9350"/>
            </w:tabs>
            <w:rPr>
              <w:rFonts w:eastAsiaTheme="minorEastAsia"/>
              <w:noProof/>
              <w:kern w:val="2"/>
              <w:lang w:val="en-CA" w:eastAsia="en-CA"/>
              <w14:ligatures w14:val="standardContextual"/>
            </w:rPr>
          </w:pPr>
          <w:hyperlink w:anchor="_Toc167274682" w:history="1">
            <w:r w:rsidRPr="00312519">
              <w:rPr>
                <w:rStyle w:val="Lienhypertexte"/>
                <w:rFonts w:ascii="Ranchers" w:hAnsi="Ranchers"/>
                <w:noProof/>
                <w:lang w:val="fr-CA"/>
              </w:rPr>
              <w:t>Limitation des contrôles</w:t>
            </w:r>
            <w:r>
              <w:rPr>
                <w:noProof/>
                <w:webHidden/>
              </w:rPr>
              <w:tab/>
            </w:r>
            <w:r>
              <w:rPr>
                <w:noProof/>
                <w:webHidden/>
              </w:rPr>
              <w:fldChar w:fldCharType="begin"/>
            </w:r>
            <w:r>
              <w:rPr>
                <w:noProof/>
                <w:webHidden/>
              </w:rPr>
              <w:instrText xml:space="preserve"> PAGEREF _Toc167274682 \h </w:instrText>
            </w:r>
            <w:r>
              <w:rPr>
                <w:noProof/>
                <w:webHidden/>
              </w:rPr>
            </w:r>
            <w:r>
              <w:rPr>
                <w:noProof/>
                <w:webHidden/>
              </w:rPr>
              <w:fldChar w:fldCharType="separate"/>
            </w:r>
            <w:r>
              <w:rPr>
                <w:noProof/>
                <w:webHidden/>
              </w:rPr>
              <w:t>5</w:t>
            </w:r>
            <w:r>
              <w:rPr>
                <w:noProof/>
                <w:webHidden/>
              </w:rPr>
              <w:fldChar w:fldCharType="end"/>
            </w:r>
          </w:hyperlink>
        </w:p>
        <w:p w14:paraId="74D1F219" w14:textId="795E1FC6" w:rsidR="00FB022C" w:rsidRDefault="00FB022C">
          <w:pPr>
            <w:pStyle w:val="TM1"/>
            <w:tabs>
              <w:tab w:val="right" w:leader="dot" w:pos="9350"/>
            </w:tabs>
            <w:rPr>
              <w:rFonts w:eastAsiaTheme="minorEastAsia"/>
              <w:noProof/>
              <w:kern w:val="2"/>
              <w:lang w:val="en-CA" w:eastAsia="en-CA"/>
              <w14:ligatures w14:val="standardContextual"/>
            </w:rPr>
          </w:pPr>
          <w:hyperlink w:anchor="_Toc167274683" w:history="1">
            <w:r w:rsidRPr="00312519">
              <w:rPr>
                <w:rStyle w:val="Lienhypertexte"/>
                <w:rFonts w:ascii="Ranchers" w:hAnsi="Ranchers"/>
                <w:noProof/>
                <w:lang w:val="fr-CA"/>
              </w:rPr>
              <w:t>Contraintes</w:t>
            </w:r>
            <w:r>
              <w:rPr>
                <w:noProof/>
                <w:webHidden/>
              </w:rPr>
              <w:tab/>
            </w:r>
            <w:r>
              <w:rPr>
                <w:noProof/>
                <w:webHidden/>
              </w:rPr>
              <w:fldChar w:fldCharType="begin"/>
            </w:r>
            <w:r>
              <w:rPr>
                <w:noProof/>
                <w:webHidden/>
              </w:rPr>
              <w:instrText xml:space="preserve"> PAGEREF _Toc167274683 \h </w:instrText>
            </w:r>
            <w:r>
              <w:rPr>
                <w:noProof/>
                <w:webHidden/>
              </w:rPr>
            </w:r>
            <w:r>
              <w:rPr>
                <w:noProof/>
                <w:webHidden/>
              </w:rPr>
              <w:fldChar w:fldCharType="separate"/>
            </w:r>
            <w:r>
              <w:rPr>
                <w:noProof/>
                <w:webHidden/>
              </w:rPr>
              <w:t>5</w:t>
            </w:r>
            <w:r>
              <w:rPr>
                <w:noProof/>
                <w:webHidden/>
              </w:rPr>
              <w:fldChar w:fldCharType="end"/>
            </w:r>
          </w:hyperlink>
        </w:p>
        <w:p w14:paraId="3541B101" w14:textId="4A99DFB8" w:rsidR="00FB022C" w:rsidRDefault="00FB022C">
          <w:pPr>
            <w:pStyle w:val="TM1"/>
            <w:tabs>
              <w:tab w:val="right" w:leader="dot" w:pos="9350"/>
            </w:tabs>
            <w:rPr>
              <w:rFonts w:eastAsiaTheme="minorEastAsia"/>
              <w:noProof/>
              <w:kern w:val="2"/>
              <w:lang w:val="en-CA" w:eastAsia="en-CA"/>
              <w14:ligatures w14:val="standardContextual"/>
            </w:rPr>
          </w:pPr>
          <w:hyperlink w:anchor="_Toc167274684" w:history="1">
            <w:r w:rsidRPr="00312519">
              <w:rPr>
                <w:rStyle w:val="Lienhypertexte"/>
                <w:rFonts w:ascii="Ranchers" w:hAnsi="Ranchers"/>
                <w:noProof/>
                <w:lang w:val="fr-CA"/>
              </w:rPr>
              <w:t>Stratégie de test</w:t>
            </w:r>
            <w:r>
              <w:rPr>
                <w:noProof/>
                <w:webHidden/>
              </w:rPr>
              <w:tab/>
            </w:r>
            <w:r>
              <w:rPr>
                <w:noProof/>
                <w:webHidden/>
              </w:rPr>
              <w:fldChar w:fldCharType="begin"/>
            </w:r>
            <w:r>
              <w:rPr>
                <w:noProof/>
                <w:webHidden/>
              </w:rPr>
              <w:instrText xml:space="preserve"> PAGEREF _Toc167274684 \h </w:instrText>
            </w:r>
            <w:r>
              <w:rPr>
                <w:noProof/>
                <w:webHidden/>
              </w:rPr>
            </w:r>
            <w:r>
              <w:rPr>
                <w:noProof/>
                <w:webHidden/>
              </w:rPr>
              <w:fldChar w:fldCharType="separate"/>
            </w:r>
            <w:r>
              <w:rPr>
                <w:noProof/>
                <w:webHidden/>
              </w:rPr>
              <w:t>6</w:t>
            </w:r>
            <w:r>
              <w:rPr>
                <w:noProof/>
                <w:webHidden/>
              </w:rPr>
              <w:fldChar w:fldCharType="end"/>
            </w:r>
          </w:hyperlink>
        </w:p>
        <w:p w14:paraId="34303A06" w14:textId="74684FA7" w:rsidR="00FB022C" w:rsidRDefault="00FB022C">
          <w:pPr>
            <w:pStyle w:val="TM1"/>
            <w:tabs>
              <w:tab w:val="right" w:leader="dot" w:pos="9350"/>
            </w:tabs>
            <w:rPr>
              <w:rFonts w:eastAsiaTheme="minorEastAsia"/>
              <w:noProof/>
              <w:kern w:val="2"/>
              <w:lang w:val="en-CA" w:eastAsia="en-CA"/>
              <w14:ligatures w14:val="standardContextual"/>
            </w:rPr>
          </w:pPr>
          <w:hyperlink w:anchor="_Toc167274685" w:history="1">
            <w:r w:rsidRPr="00312519">
              <w:rPr>
                <w:rStyle w:val="Lienhypertexte"/>
                <w:rFonts w:ascii="Ranchers" w:hAnsi="Ranchers"/>
                <w:noProof/>
                <w:lang w:val="fr-CA"/>
              </w:rPr>
              <w:t>Maquettes  finales du jeu Cowboy Pendu</w:t>
            </w:r>
            <w:r>
              <w:rPr>
                <w:noProof/>
                <w:webHidden/>
              </w:rPr>
              <w:tab/>
            </w:r>
            <w:r>
              <w:rPr>
                <w:noProof/>
                <w:webHidden/>
              </w:rPr>
              <w:fldChar w:fldCharType="begin"/>
            </w:r>
            <w:r>
              <w:rPr>
                <w:noProof/>
                <w:webHidden/>
              </w:rPr>
              <w:instrText xml:space="preserve"> PAGEREF _Toc167274685 \h </w:instrText>
            </w:r>
            <w:r>
              <w:rPr>
                <w:noProof/>
                <w:webHidden/>
              </w:rPr>
            </w:r>
            <w:r>
              <w:rPr>
                <w:noProof/>
                <w:webHidden/>
              </w:rPr>
              <w:fldChar w:fldCharType="separate"/>
            </w:r>
            <w:r>
              <w:rPr>
                <w:noProof/>
                <w:webHidden/>
              </w:rPr>
              <w:t>7</w:t>
            </w:r>
            <w:r>
              <w:rPr>
                <w:noProof/>
                <w:webHidden/>
              </w:rPr>
              <w:fldChar w:fldCharType="end"/>
            </w:r>
          </w:hyperlink>
        </w:p>
        <w:p w14:paraId="392EB6AC" w14:textId="257997CC" w:rsidR="00FB022C" w:rsidRDefault="00FB022C">
          <w:pPr>
            <w:pStyle w:val="TM1"/>
            <w:tabs>
              <w:tab w:val="right" w:leader="dot" w:pos="9350"/>
            </w:tabs>
            <w:rPr>
              <w:rFonts w:eastAsiaTheme="minorEastAsia"/>
              <w:noProof/>
              <w:kern w:val="2"/>
              <w:lang w:val="en-CA" w:eastAsia="en-CA"/>
              <w14:ligatures w14:val="standardContextual"/>
            </w:rPr>
          </w:pPr>
          <w:hyperlink w:anchor="_Toc167274686" w:history="1">
            <w:r w:rsidRPr="00312519">
              <w:rPr>
                <w:rStyle w:val="Lienhypertexte"/>
                <w:rFonts w:ascii="Ranchers" w:hAnsi="Ranchers"/>
                <w:noProof/>
                <w:lang w:val="fr-CA"/>
              </w:rPr>
              <w:t>Maquettes  initiales du jeu Cowboy Pendu</w:t>
            </w:r>
            <w:r>
              <w:rPr>
                <w:noProof/>
                <w:webHidden/>
              </w:rPr>
              <w:tab/>
            </w:r>
            <w:r>
              <w:rPr>
                <w:noProof/>
                <w:webHidden/>
              </w:rPr>
              <w:fldChar w:fldCharType="begin"/>
            </w:r>
            <w:r>
              <w:rPr>
                <w:noProof/>
                <w:webHidden/>
              </w:rPr>
              <w:instrText xml:space="preserve"> PAGEREF _Toc167274686 \h </w:instrText>
            </w:r>
            <w:r>
              <w:rPr>
                <w:noProof/>
                <w:webHidden/>
              </w:rPr>
            </w:r>
            <w:r>
              <w:rPr>
                <w:noProof/>
                <w:webHidden/>
              </w:rPr>
              <w:fldChar w:fldCharType="separate"/>
            </w:r>
            <w:r>
              <w:rPr>
                <w:noProof/>
                <w:webHidden/>
              </w:rPr>
              <w:t>8</w:t>
            </w:r>
            <w:r>
              <w:rPr>
                <w:noProof/>
                <w:webHidden/>
              </w:rPr>
              <w:fldChar w:fldCharType="end"/>
            </w:r>
          </w:hyperlink>
        </w:p>
        <w:p w14:paraId="618BB00A" w14:textId="5022AAB1" w:rsidR="00AB3097" w:rsidRPr="00981B93" w:rsidRDefault="00AB3097">
          <w:pPr>
            <w:rPr>
              <w:rFonts w:ascii="Reddit Mono" w:hAnsi="Reddit Mono"/>
            </w:rPr>
          </w:pPr>
          <w:r w:rsidRPr="00981B93">
            <w:rPr>
              <w:rFonts w:ascii="Reddit Mono" w:hAnsi="Reddit Mono"/>
              <w:b/>
              <w:bCs/>
              <w:lang w:val="fr-FR"/>
            </w:rPr>
            <w:fldChar w:fldCharType="end"/>
          </w:r>
        </w:p>
      </w:sdtContent>
    </w:sdt>
    <w:p w14:paraId="72EEDE7B" w14:textId="77777777" w:rsidR="00F032EC" w:rsidRDefault="00F032EC"/>
    <w:p w14:paraId="57A56E20" w14:textId="77777777" w:rsidR="00F032EC" w:rsidRDefault="00F032EC"/>
    <w:p w14:paraId="183826B3" w14:textId="77777777" w:rsidR="00F032EC" w:rsidRDefault="00F032EC"/>
    <w:p w14:paraId="2CFEA270" w14:textId="77777777" w:rsidR="00F032EC" w:rsidRDefault="00F032EC"/>
    <w:p w14:paraId="07A6992E" w14:textId="77777777" w:rsidR="00F032EC" w:rsidRDefault="00F032EC"/>
    <w:p w14:paraId="013D7F59" w14:textId="5A3A03D0" w:rsidR="00F032EC" w:rsidRDefault="005D6B25" w:rsidP="005D6B25">
      <w:pPr>
        <w:tabs>
          <w:tab w:val="left" w:pos="7781"/>
        </w:tabs>
      </w:pPr>
      <w:r>
        <w:tab/>
      </w:r>
    </w:p>
    <w:p w14:paraId="7022C878" w14:textId="77777777" w:rsidR="00F032EC" w:rsidRDefault="00F032EC"/>
    <w:p w14:paraId="7B34BDF7" w14:textId="77777777" w:rsidR="00F032EC" w:rsidRDefault="00F032EC"/>
    <w:p w14:paraId="153E26E1" w14:textId="77777777" w:rsidR="00F032EC" w:rsidRDefault="00F032EC"/>
    <w:p w14:paraId="48322A37" w14:textId="77777777" w:rsidR="00F032EC" w:rsidRDefault="00F032EC"/>
    <w:p w14:paraId="1F62D8F5" w14:textId="2CA6EAA2" w:rsidR="00F032EC" w:rsidRDefault="00F032EC"/>
    <w:p w14:paraId="1B3813F3" w14:textId="44C8FC60" w:rsidR="00F032EC" w:rsidRDefault="006531EE">
      <w:r>
        <w:rPr>
          <w:noProof/>
        </w:rPr>
        <w:drawing>
          <wp:anchor distT="0" distB="0" distL="114300" distR="114300" simplePos="0" relativeHeight="251697152" behindDoc="0" locked="0" layoutInCell="1" allowOverlap="1" wp14:anchorId="75070A7A" wp14:editId="11F23BC1">
            <wp:simplePos x="0" y="0"/>
            <wp:positionH relativeFrom="column">
              <wp:posOffset>958645</wp:posOffset>
            </wp:positionH>
            <wp:positionV relativeFrom="paragraph">
              <wp:posOffset>91215</wp:posOffset>
            </wp:positionV>
            <wp:extent cx="2994660" cy="2148840"/>
            <wp:effectExtent l="0" t="0" r="0" b="3810"/>
            <wp:wrapNone/>
            <wp:docPr id="21231090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4660" cy="2148840"/>
                    </a:xfrm>
                    <a:prstGeom prst="rect">
                      <a:avLst/>
                    </a:prstGeom>
                    <a:noFill/>
                    <a:ln>
                      <a:noFill/>
                    </a:ln>
                  </pic:spPr>
                </pic:pic>
              </a:graphicData>
            </a:graphic>
          </wp:anchor>
        </w:drawing>
      </w:r>
      <w:r>
        <w:rPr>
          <w:noProof/>
        </w:rPr>
        <w:drawing>
          <wp:anchor distT="0" distB="0" distL="114300" distR="114300" simplePos="0" relativeHeight="251678719" behindDoc="0" locked="0" layoutInCell="1" allowOverlap="1" wp14:anchorId="5E584431" wp14:editId="5C83E334">
            <wp:simplePos x="0" y="0"/>
            <wp:positionH relativeFrom="column">
              <wp:posOffset>-914400</wp:posOffset>
            </wp:positionH>
            <wp:positionV relativeFrom="paragraph">
              <wp:posOffset>278765</wp:posOffset>
            </wp:positionV>
            <wp:extent cx="7779385" cy="2922905"/>
            <wp:effectExtent l="0" t="0" r="0" b="0"/>
            <wp:wrapNone/>
            <wp:docPr id="1247982874" name="Image 3" descr="Vector vector bright green realistic seamless grass border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vector bright green realistic seamless grass border isolated on whit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9385" cy="292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DE2F1E" w14:textId="548876D1" w:rsidR="00F032EC" w:rsidRDefault="00F032EC"/>
    <w:p w14:paraId="7A606D24" w14:textId="7760F690" w:rsidR="00F032EC" w:rsidRDefault="00F032EC"/>
    <w:p w14:paraId="44D34340" w14:textId="41E68D56" w:rsidR="00F032EC" w:rsidRDefault="00F032EC"/>
    <w:p w14:paraId="474E00C7" w14:textId="14004CF8" w:rsidR="00F032EC" w:rsidRDefault="00F032EC"/>
    <w:p w14:paraId="5F4D3D8F" w14:textId="7479AA6C" w:rsidR="00F032EC" w:rsidRDefault="00F032EC"/>
    <w:p w14:paraId="2C9F5F4E" w14:textId="1C5D308E" w:rsidR="00017B10" w:rsidRDefault="005D4907">
      <w:r w:rsidRPr="007853F9">
        <w:rPr>
          <w:noProof/>
          <w:color w:val="EFC5C5" w:themeColor="accent6"/>
          <w:lang w:val="en-AU" w:eastAsia="en-AU"/>
        </w:rPr>
        <mc:AlternateContent>
          <mc:Choice Requires="wps">
            <w:drawing>
              <wp:anchor distT="0" distB="0" distL="114300" distR="114300" simplePos="0" relativeHeight="251679744" behindDoc="1" locked="1" layoutInCell="1" allowOverlap="1" wp14:anchorId="7D52DA22" wp14:editId="2FBC2261">
                <wp:simplePos x="0" y="0"/>
                <wp:positionH relativeFrom="page">
                  <wp:posOffset>0</wp:posOffset>
                </wp:positionH>
                <wp:positionV relativeFrom="page">
                  <wp:posOffset>1516380</wp:posOffset>
                </wp:positionV>
                <wp:extent cx="7772400" cy="5029200"/>
                <wp:effectExtent l="0" t="0" r="0" b="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3">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72596" id="Rectangle 8" o:spid="_x0000_s1026" alt="&quot;&quot;" style="position:absolute;margin-left:0;margin-top:119.4pt;width:612pt;height:39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" fillcolor="#eed0c6 [3206]" stroked="f" strokeweight="2pt">
                <v:fill opacity="26214f"/>
                <v:stroke miterlimit="4"/>
                <v:textbox inset="3pt,3pt,3pt,3pt"/>
                <w10:wrap anchorx="page" anchory="page"/>
                <w10:anchorlock/>
              </v:rect>
            </w:pict>
          </mc:Fallback>
        </mc:AlternateContent>
      </w:r>
    </w:p>
    <w:tbl>
      <w:tblPr>
        <w:tblpPr w:leftFromText="180" w:rightFromText="180" w:horzAnchor="margin" w:tblpY="1119"/>
        <w:tblW w:w="0" w:type="auto"/>
        <w:tblLayout w:type="fixed"/>
        <w:tblLook w:val="0600" w:firstRow="0" w:lastRow="0" w:firstColumn="0" w:lastColumn="0" w:noHBand="1" w:noVBand="1"/>
      </w:tblPr>
      <w:tblGrid>
        <w:gridCol w:w="9350"/>
      </w:tblGrid>
      <w:tr w:rsidR="00A76F40" w:rsidRPr="00DE4060" w14:paraId="755F5924" w14:textId="77777777" w:rsidTr="00E17E37">
        <w:trPr>
          <w:trHeight w:val="7632"/>
        </w:trPr>
        <w:tc>
          <w:tcPr>
            <w:tcW w:w="9350" w:type="dxa"/>
            <w:vAlign w:val="center"/>
          </w:tcPr>
          <w:p w14:paraId="7917F352" w14:textId="7098704C" w:rsidR="00A76F40" w:rsidRPr="00E17E37" w:rsidRDefault="00981B93" w:rsidP="006617EF">
            <w:pPr>
              <w:pStyle w:val="Titre1"/>
              <w:spacing w:line="276" w:lineRule="auto"/>
              <w:rPr>
                <w:rFonts w:ascii="Ranchers" w:hAnsi="Ranchers"/>
                <w:color w:val="542719" w:themeColor="accent3" w:themeShade="40"/>
                <w:lang w:val="fr-CA"/>
              </w:rPr>
            </w:pPr>
            <w:bookmarkStart w:id="0" w:name="_Toc167274676"/>
            <w:r w:rsidRPr="00E17E37">
              <w:rPr>
                <w:rFonts w:ascii="Ranchers" w:hAnsi="Ranchers"/>
                <w:color w:val="542719" w:themeColor="accent3" w:themeShade="40"/>
                <w:lang w:val="fr-CA"/>
              </w:rPr>
              <w:lastRenderedPageBreak/>
              <w:t>G</w:t>
            </w:r>
            <w:r w:rsidR="00FD0611">
              <w:rPr>
                <w:rFonts w:ascii="Ranchers" w:hAnsi="Ranchers"/>
                <w:color w:val="542719" w:themeColor="accent3" w:themeShade="40"/>
                <w:lang w:val="fr-CA"/>
              </w:rPr>
              <w:t>lossaire</w:t>
            </w:r>
            <w:bookmarkEnd w:id="0"/>
          </w:p>
          <w:p w14:paraId="0EABE5AB" w14:textId="77777777" w:rsidR="00A76F40" w:rsidRPr="00300806" w:rsidRDefault="00981B93" w:rsidP="006617EF">
            <w:pPr>
              <w:pStyle w:val="IntroductionText"/>
              <w:spacing w:line="276" w:lineRule="auto"/>
              <w:jc w:val="both"/>
              <w:rPr>
                <w:rFonts w:ascii="Reddit Mono" w:hAnsi="Reddit Mono"/>
                <w:i w:val="0"/>
                <w:iCs w:val="0"/>
                <w:color w:val="auto"/>
                <w:sz w:val="24"/>
                <w:lang w:val="fr-CA"/>
              </w:rPr>
            </w:pPr>
            <w:r w:rsidRPr="00300806">
              <w:rPr>
                <w:rFonts w:ascii="Reddit Mono" w:hAnsi="Reddit Mono"/>
                <w:i w:val="0"/>
                <w:iCs w:val="0"/>
                <w:color w:val="auto"/>
                <w:sz w:val="24"/>
                <w:lang w:val="fr-CA"/>
              </w:rPr>
              <w:t>Termes utilisés dans le présent document pour référence.</w:t>
            </w:r>
          </w:p>
          <w:p w14:paraId="1E735180" w14:textId="655100DA" w:rsidR="00A12509" w:rsidRPr="00300806" w:rsidRDefault="00A12509" w:rsidP="006617EF">
            <w:pPr>
              <w:pStyle w:val="IntroductionText"/>
              <w:numPr>
                <w:ilvl w:val="0"/>
                <w:numId w:val="1"/>
              </w:numPr>
              <w:spacing w:line="276" w:lineRule="auto"/>
              <w:jc w:val="both"/>
              <w:rPr>
                <w:rFonts w:ascii="Reddit Mono" w:hAnsi="Reddit Mono"/>
                <w:i w:val="0"/>
                <w:iCs w:val="0"/>
                <w:color w:val="auto"/>
                <w:sz w:val="24"/>
                <w:lang w:val="fr-CA"/>
              </w:rPr>
            </w:pPr>
            <w:r w:rsidRPr="006D0ADB">
              <w:rPr>
                <w:rFonts w:ascii="Reddit Mono" w:hAnsi="Reddit Mono"/>
                <w:i w:val="0"/>
                <w:iCs w:val="0"/>
                <w:color w:val="auto"/>
                <w:sz w:val="24"/>
                <w:u w:val="single"/>
                <w:lang w:val="fr-CA"/>
              </w:rPr>
              <w:t>Accessibilité</w:t>
            </w:r>
            <w:r w:rsidRPr="00300806">
              <w:rPr>
                <w:rFonts w:ascii="Reddit Mono" w:hAnsi="Reddit Mono"/>
                <w:i w:val="0"/>
                <w:iCs w:val="0"/>
                <w:color w:val="auto"/>
                <w:sz w:val="24"/>
                <w:lang w:val="fr-CA"/>
              </w:rPr>
              <w:t> :</w:t>
            </w:r>
            <w:r w:rsidR="006D0ADB">
              <w:rPr>
                <w:rFonts w:ascii="Reddit Mono" w:hAnsi="Reddit Mono"/>
                <w:i w:val="0"/>
                <w:iCs w:val="0"/>
                <w:color w:val="auto"/>
                <w:sz w:val="24"/>
                <w:lang w:val="fr-CA"/>
              </w:rPr>
              <w:t xml:space="preserve"> Varie selon le pays.  Augmente la fidélité de la clientèle.  Améliore l’image, l’inclusion et la diversité.</w:t>
            </w:r>
          </w:p>
          <w:p w14:paraId="32178123" w14:textId="36901F6D" w:rsidR="00981B93" w:rsidRPr="00300806" w:rsidRDefault="00981B93" w:rsidP="006617EF">
            <w:pPr>
              <w:pStyle w:val="IntroductionText"/>
              <w:numPr>
                <w:ilvl w:val="0"/>
                <w:numId w:val="1"/>
              </w:numPr>
              <w:spacing w:line="276" w:lineRule="auto"/>
              <w:jc w:val="both"/>
              <w:rPr>
                <w:rFonts w:ascii="Reddit Mono" w:hAnsi="Reddit Mono"/>
                <w:i w:val="0"/>
                <w:iCs w:val="0"/>
                <w:color w:val="auto"/>
                <w:sz w:val="24"/>
                <w:lang w:val="fr-CA"/>
              </w:rPr>
            </w:pPr>
            <w:proofErr w:type="spellStart"/>
            <w:r w:rsidRPr="006D0ADB">
              <w:rPr>
                <w:rFonts w:ascii="Reddit Mono" w:hAnsi="Reddit Mono"/>
                <w:i w:val="0"/>
                <w:iCs w:val="0"/>
                <w:color w:val="auto"/>
                <w:sz w:val="24"/>
                <w:u w:val="single"/>
                <w:lang w:val="fr-CA"/>
              </w:rPr>
              <w:t>ChromeCast</w:t>
            </w:r>
            <w:r w:rsidR="00C35637">
              <w:rPr>
                <w:rFonts w:ascii="Reddit Mono" w:hAnsi="Reddit Mono"/>
                <w:i w:val="0"/>
                <w:iCs w:val="0"/>
                <w:color w:val="auto"/>
                <w:sz w:val="24"/>
                <w:u w:val="single"/>
                <w:lang w:val="fr-CA"/>
              </w:rPr>
              <w:t>m</w:t>
            </w:r>
            <w:proofErr w:type="spellEnd"/>
            <w:r w:rsidR="00C35637">
              <w:rPr>
                <w:rFonts w:ascii="Reddit Mono" w:hAnsi="Reddit Mono"/>
                <w:i w:val="0"/>
                <w:iCs w:val="0"/>
                <w:color w:val="auto"/>
                <w:sz w:val="24"/>
                <w:u w:val="single"/>
                <w:lang w:val="fr-CA"/>
              </w:rPr>
              <w:t xml:space="preserve"> serveur HDMI</w:t>
            </w:r>
            <w:r w:rsidRPr="00300806">
              <w:rPr>
                <w:rFonts w:ascii="Reddit Mono" w:hAnsi="Reddit Mono"/>
                <w:i w:val="0"/>
                <w:iCs w:val="0"/>
                <w:color w:val="auto"/>
                <w:sz w:val="24"/>
                <w:lang w:val="fr-CA"/>
              </w:rPr>
              <w:t> :</w:t>
            </w:r>
            <w:r w:rsidR="006D0ADB">
              <w:rPr>
                <w:rFonts w:ascii="Reddit Mono" w:hAnsi="Reddit Mono"/>
                <w:i w:val="0"/>
                <w:iCs w:val="0"/>
                <w:color w:val="auto"/>
                <w:sz w:val="24"/>
                <w:lang w:val="fr-CA"/>
              </w:rPr>
              <w:t xml:space="preserve"> </w:t>
            </w:r>
            <w:r w:rsidR="006D0ADB" w:rsidRPr="006D0ADB">
              <w:rPr>
                <w:rFonts w:ascii="Reddit Mono" w:hAnsi="Reddit Mono"/>
                <w:i w:val="0"/>
                <w:iCs w:val="0"/>
                <w:color w:val="auto"/>
                <w:sz w:val="24"/>
                <w:lang w:val="fr-CA"/>
              </w:rPr>
              <w:t>Cet appareil se branche directement sur un port HDMI et utilise le Wi-Fi pour accéder à vos émissions et films préférés à partir de vos applications téléchargées.</w:t>
            </w:r>
          </w:p>
          <w:p w14:paraId="0CBFA83A" w14:textId="69A48053" w:rsidR="00981B93" w:rsidRPr="00300806" w:rsidRDefault="00981B93"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Client web</w:t>
            </w:r>
            <w:r w:rsidRPr="00300806">
              <w:rPr>
                <w:rFonts w:ascii="Reddit Mono" w:hAnsi="Reddit Mono"/>
                <w:i w:val="0"/>
                <w:iCs w:val="0"/>
                <w:color w:val="auto"/>
                <w:sz w:val="24"/>
                <w:lang w:val="fr-CA"/>
              </w:rPr>
              <w:t> :</w:t>
            </w:r>
            <w:r w:rsidR="006D0ADB" w:rsidRPr="006D0ADB">
              <w:rPr>
                <w:rFonts w:ascii="Reddit Mono" w:hAnsi="Reddit Mono"/>
                <w:i w:val="0"/>
                <w:iCs w:val="0"/>
                <w:color w:val="auto"/>
                <w:sz w:val="24"/>
                <w:lang w:val="fr-CA"/>
              </w:rPr>
              <w:t>Un client HTTP est un logiciel conçu pour se connecter à un serveur HTTP. Dans le cas le plus courant, il s'agit d'un navigateur web.</w:t>
            </w:r>
            <w:r w:rsidRPr="00300806">
              <w:rPr>
                <w:rFonts w:ascii="Reddit Mono" w:hAnsi="Reddit Mono"/>
                <w:i w:val="0"/>
                <w:iCs w:val="0"/>
                <w:color w:val="auto"/>
                <w:sz w:val="24"/>
                <w:lang w:val="fr-CA"/>
              </w:rPr>
              <w:t>CSS</w:t>
            </w:r>
            <w:r w:rsidR="00A12509" w:rsidRPr="00300806">
              <w:rPr>
                <w:rFonts w:ascii="Reddit Mono" w:hAnsi="Reddit Mono"/>
                <w:i w:val="0"/>
                <w:iCs w:val="0"/>
                <w:color w:val="auto"/>
                <w:sz w:val="24"/>
                <w:lang w:val="fr-CA"/>
              </w:rPr>
              <w:t>3</w:t>
            </w:r>
            <w:r w:rsidRPr="00300806">
              <w:rPr>
                <w:rFonts w:ascii="Reddit Mono" w:hAnsi="Reddit Mono"/>
                <w:i w:val="0"/>
                <w:iCs w:val="0"/>
                <w:color w:val="auto"/>
                <w:sz w:val="24"/>
                <w:lang w:val="fr-CA"/>
              </w:rPr>
              <w:t> :</w:t>
            </w:r>
          </w:p>
          <w:p w14:paraId="57C280E7" w14:textId="16D40D00" w:rsidR="00F705AF" w:rsidRPr="00300806" w:rsidRDefault="00F705AF"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GitHub</w:t>
            </w:r>
            <w:r w:rsidRPr="00300806">
              <w:rPr>
                <w:rFonts w:ascii="Reddit Mono" w:hAnsi="Reddit Mono"/>
                <w:i w:val="0"/>
                <w:iCs w:val="0"/>
                <w:color w:val="auto"/>
                <w:sz w:val="24"/>
                <w:lang w:val="fr-CA"/>
              </w:rPr>
              <w:t> :</w:t>
            </w:r>
            <w:r w:rsidR="006D0ADB">
              <w:rPr>
                <w:rFonts w:ascii="Reddit Mono" w:hAnsi="Reddit Mono"/>
                <w:i w:val="0"/>
                <w:iCs w:val="0"/>
                <w:color w:val="auto"/>
                <w:sz w:val="24"/>
                <w:lang w:val="fr-CA"/>
              </w:rPr>
              <w:t xml:space="preserve"> </w:t>
            </w:r>
            <w:r w:rsidR="006D0ADB" w:rsidRPr="006D0ADB">
              <w:rPr>
                <w:rFonts w:ascii="Reddit Mono" w:hAnsi="Reddit Mono"/>
                <w:i w:val="0"/>
                <w:iCs w:val="0"/>
                <w:color w:val="auto"/>
                <w:sz w:val="24"/>
                <w:lang w:val="fr-CA"/>
              </w:rPr>
              <w:t>Il est utilisé pour stocker, suivre et collaborer sur des projets logiciels . Il permet aux développeurs de partager facilement des fichiers de code et de collaborer avec d'autres développeurs sur des projets open source</w:t>
            </w:r>
          </w:p>
          <w:p w14:paraId="6D6AB7BB" w14:textId="40DADFBE" w:rsidR="00981B93" w:rsidRPr="00300806" w:rsidRDefault="00981B93"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HTML</w:t>
            </w:r>
            <w:r w:rsidR="00A12509" w:rsidRPr="006D0ADB">
              <w:rPr>
                <w:rFonts w:ascii="Reddit Mono" w:hAnsi="Reddit Mono"/>
                <w:i w:val="0"/>
                <w:iCs w:val="0"/>
                <w:color w:val="auto"/>
                <w:sz w:val="24"/>
                <w:u w:val="single"/>
                <w:lang w:val="fr-CA"/>
              </w:rPr>
              <w:t>5</w:t>
            </w:r>
            <w:r w:rsidRPr="00300806">
              <w:rPr>
                <w:rFonts w:ascii="Reddit Mono" w:hAnsi="Reddit Mono"/>
                <w:i w:val="0"/>
                <w:iCs w:val="0"/>
                <w:color w:val="auto"/>
                <w:sz w:val="24"/>
                <w:lang w:val="fr-CA"/>
              </w:rPr>
              <w:t> :</w:t>
            </w:r>
            <w:r w:rsidR="00B94050" w:rsidRPr="00B94050">
              <w:rPr>
                <w:rFonts w:ascii="Reddit Mono" w:hAnsi="Reddit Mono"/>
                <w:i w:val="0"/>
                <w:iCs w:val="0"/>
                <w:color w:val="auto"/>
                <w:sz w:val="24"/>
                <w:lang w:val="fr-CA"/>
              </w:rPr>
              <w:t>HTML5 est la dernière révision majeure du HTML.</w:t>
            </w:r>
          </w:p>
          <w:p w14:paraId="56E393D4" w14:textId="39EDC9B0" w:rsidR="00F705AF" w:rsidRPr="00300806" w:rsidRDefault="00F705AF" w:rsidP="006617EF">
            <w:pPr>
              <w:pStyle w:val="IntroductionText"/>
              <w:numPr>
                <w:ilvl w:val="0"/>
                <w:numId w:val="1"/>
              </w:numPr>
              <w:spacing w:line="276" w:lineRule="auto"/>
              <w:rPr>
                <w:rFonts w:ascii="Reddit Mono" w:hAnsi="Reddit Mono"/>
                <w:i w:val="0"/>
                <w:iCs w:val="0"/>
                <w:color w:val="auto"/>
                <w:sz w:val="24"/>
                <w:lang w:val="fr-CA"/>
              </w:rPr>
            </w:pPr>
            <w:proofErr w:type="spellStart"/>
            <w:r w:rsidRPr="006D0ADB">
              <w:rPr>
                <w:rFonts w:ascii="Reddit Mono" w:hAnsi="Reddit Mono"/>
                <w:i w:val="0"/>
                <w:iCs w:val="0"/>
                <w:color w:val="auto"/>
                <w:sz w:val="24"/>
                <w:u w:val="single"/>
                <w:lang w:val="fr-CA"/>
              </w:rPr>
              <w:t>IntelliJ</w:t>
            </w:r>
            <w:proofErr w:type="spellEnd"/>
            <w:r w:rsidRPr="00300806">
              <w:rPr>
                <w:rFonts w:ascii="Reddit Mono" w:hAnsi="Reddit Mono"/>
                <w:i w:val="0"/>
                <w:iCs w:val="0"/>
                <w:color w:val="auto"/>
                <w:sz w:val="24"/>
                <w:lang w:val="fr-CA"/>
              </w:rPr>
              <w:t> :</w:t>
            </w:r>
            <w:r w:rsidR="00B94050">
              <w:rPr>
                <w:rFonts w:ascii="Reddit Mono" w:hAnsi="Reddit Mono"/>
                <w:i w:val="0"/>
                <w:iCs w:val="0"/>
                <w:color w:val="auto"/>
                <w:sz w:val="24"/>
                <w:lang w:val="fr-CA"/>
              </w:rPr>
              <w:t xml:space="preserve"> </w:t>
            </w:r>
            <w:proofErr w:type="spellStart"/>
            <w:r w:rsidR="00B94050" w:rsidRPr="00B94050">
              <w:rPr>
                <w:rFonts w:ascii="Reddit Mono" w:hAnsi="Reddit Mono"/>
                <w:i w:val="0"/>
                <w:iCs w:val="0"/>
                <w:color w:val="auto"/>
                <w:sz w:val="24"/>
                <w:lang w:val="fr-CA"/>
              </w:rPr>
              <w:t>IntelliJ</w:t>
            </w:r>
            <w:proofErr w:type="spellEnd"/>
            <w:r w:rsidR="00B94050" w:rsidRPr="00B94050">
              <w:rPr>
                <w:rFonts w:ascii="Reddit Mono" w:hAnsi="Reddit Mono"/>
                <w:i w:val="0"/>
                <w:iCs w:val="0"/>
                <w:color w:val="auto"/>
                <w:sz w:val="24"/>
                <w:lang w:val="fr-CA"/>
              </w:rPr>
              <w:t xml:space="preserve"> IDEA également appelé « </w:t>
            </w:r>
            <w:proofErr w:type="spellStart"/>
            <w:r w:rsidR="00B94050" w:rsidRPr="00B94050">
              <w:rPr>
                <w:rFonts w:ascii="Reddit Mono" w:hAnsi="Reddit Mono"/>
                <w:i w:val="0"/>
                <w:iCs w:val="0"/>
                <w:color w:val="auto"/>
                <w:sz w:val="24"/>
                <w:lang w:val="fr-CA"/>
              </w:rPr>
              <w:t>IntelliJ</w:t>
            </w:r>
            <w:proofErr w:type="spellEnd"/>
            <w:r w:rsidR="00B94050" w:rsidRPr="00B94050">
              <w:rPr>
                <w:rFonts w:ascii="Reddit Mono" w:hAnsi="Reddit Mono"/>
                <w:i w:val="0"/>
                <w:iCs w:val="0"/>
                <w:color w:val="auto"/>
                <w:sz w:val="24"/>
                <w:lang w:val="fr-CA"/>
              </w:rPr>
              <w:t xml:space="preserve"> », « IDEA » ou « IDJ » est un environnement de développement destiné au développement de logiciels informatiques</w:t>
            </w:r>
            <w:r w:rsidR="00B94050">
              <w:rPr>
                <w:rFonts w:ascii="Reddit Mono" w:hAnsi="Reddit Mono"/>
                <w:i w:val="0"/>
                <w:iCs w:val="0"/>
                <w:color w:val="auto"/>
                <w:sz w:val="24"/>
                <w:lang w:val="fr-CA"/>
              </w:rPr>
              <w:t>.</w:t>
            </w:r>
          </w:p>
          <w:p w14:paraId="0F446EEF" w14:textId="7EB13353" w:rsidR="00981B93" w:rsidRPr="00300806" w:rsidRDefault="00981B93"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JavaScript</w:t>
            </w:r>
            <w:r w:rsidRPr="00300806">
              <w:rPr>
                <w:rFonts w:ascii="Reddit Mono" w:hAnsi="Reddit Mono"/>
                <w:i w:val="0"/>
                <w:iCs w:val="0"/>
                <w:color w:val="auto"/>
                <w:sz w:val="24"/>
                <w:lang w:val="fr-CA"/>
              </w:rPr>
              <w:t xml:space="preserve"> </w:t>
            </w:r>
            <w:proofErr w:type="spellStart"/>
            <w:r w:rsidRPr="00300806">
              <w:rPr>
                <w:rFonts w:ascii="Reddit Mono" w:hAnsi="Reddit Mono"/>
                <w:i w:val="0"/>
                <w:iCs w:val="0"/>
                <w:color w:val="auto"/>
                <w:sz w:val="24"/>
                <w:lang w:val="fr-CA"/>
              </w:rPr>
              <w:t>Vanilla</w:t>
            </w:r>
            <w:proofErr w:type="spellEnd"/>
            <w:r w:rsidRPr="00300806">
              <w:rPr>
                <w:rFonts w:ascii="Reddit Mono" w:hAnsi="Reddit Mono"/>
                <w:i w:val="0"/>
                <w:iCs w:val="0"/>
                <w:color w:val="auto"/>
                <w:sz w:val="24"/>
                <w:lang w:val="fr-CA"/>
              </w:rPr>
              <w:t> :</w:t>
            </w:r>
            <w:r w:rsidR="00B94050">
              <w:rPr>
                <w:rFonts w:ascii="Reddit Mono" w:hAnsi="Reddit Mono"/>
                <w:i w:val="0"/>
                <w:iCs w:val="0"/>
                <w:color w:val="auto"/>
                <w:sz w:val="24"/>
                <w:lang w:val="fr-CA"/>
              </w:rPr>
              <w:t xml:space="preserve"> </w:t>
            </w:r>
            <w:r w:rsidR="00B94050" w:rsidRPr="00B94050">
              <w:rPr>
                <w:rFonts w:ascii="Reddit Mono" w:hAnsi="Reddit Mono"/>
                <w:i w:val="0"/>
                <w:iCs w:val="0"/>
                <w:color w:val="auto"/>
                <w:sz w:val="24"/>
                <w:lang w:val="fr-CA"/>
              </w:rPr>
              <w:t>JavaScript pur (ou nous pouvons dire du JavaScript simple ) sans aucun type de bibliothèque supplémentaire.</w:t>
            </w:r>
          </w:p>
          <w:p w14:paraId="038512A5" w14:textId="4AC3C3E9" w:rsidR="00981B93" w:rsidRPr="00300806" w:rsidRDefault="00981B93" w:rsidP="006617EF">
            <w:pPr>
              <w:pStyle w:val="IntroductionText"/>
              <w:numPr>
                <w:ilvl w:val="0"/>
                <w:numId w:val="1"/>
              </w:numPr>
              <w:spacing w:line="276" w:lineRule="auto"/>
              <w:rPr>
                <w:rFonts w:ascii="Reddit Mono" w:hAnsi="Reddit Mono"/>
                <w:i w:val="0"/>
                <w:iCs w:val="0"/>
                <w:color w:val="auto"/>
                <w:sz w:val="24"/>
                <w:lang w:val="fr-CA"/>
              </w:rPr>
            </w:pPr>
            <w:proofErr w:type="spellStart"/>
            <w:r w:rsidRPr="006D0ADB">
              <w:rPr>
                <w:rFonts w:ascii="Reddit Mono" w:hAnsi="Reddit Mono"/>
                <w:i w:val="0"/>
                <w:iCs w:val="0"/>
                <w:color w:val="auto"/>
                <w:sz w:val="24"/>
                <w:u w:val="single"/>
                <w:lang w:val="fr-CA"/>
              </w:rPr>
              <w:t>Receiver</w:t>
            </w:r>
            <w:proofErr w:type="spellEnd"/>
            <w:r w:rsidR="00A12509" w:rsidRPr="00300806">
              <w:rPr>
                <w:rFonts w:ascii="Reddit Mono" w:hAnsi="Reddit Mono"/>
                <w:i w:val="0"/>
                <w:iCs w:val="0"/>
                <w:color w:val="auto"/>
                <w:sz w:val="24"/>
                <w:lang w:val="fr-CA"/>
              </w:rPr>
              <w:t xml:space="preserve"> (Récepteur)</w:t>
            </w:r>
            <w:r w:rsidRPr="00300806">
              <w:rPr>
                <w:rFonts w:ascii="Reddit Mono" w:hAnsi="Reddit Mono"/>
                <w:i w:val="0"/>
                <w:iCs w:val="0"/>
                <w:color w:val="auto"/>
                <w:sz w:val="24"/>
                <w:lang w:val="fr-CA"/>
              </w:rPr>
              <w:t> :</w:t>
            </w:r>
            <w:r w:rsidR="00F52C51">
              <w:rPr>
                <w:rFonts w:ascii="Reddit Mono" w:hAnsi="Reddit Mono"/>
                <w:i w:val="0"/>
                <w:iCs w:val="0"/>
                <w:color w:val="auto"/>
                <w:sz w:val="24"/>
                <w:lang w:val="fr-CA"/>
              </w:rPr>
              <w:t>u</w:t>
            </w:r>
            <w:r w:rsidR="00B94050" w:rsidRPr="00B94050">
              <w:rPr>
                <w:rFonts w:ascii="Reddit Mono" w:hAnsi="Reddit Mono"/>
                <w:i w:val="0"/>
                <w:iCs w:val="0"/>
                <w:color w:val="auto"/>
                <w:sz w:val="24"/>
                <w:lang w:val="fr-CA"/>
              </w:rPr>
              <w:t xml:space="preserve">ne application Web </w:t>
            </w:r>
            <w:proofErr w:type="spellStart"/>
            <w:r w:rsidR="00B94050" w:rsidRPr="00B94050">
              <w:rPr>
                <w:rFonts w:ascii="Reddit Mono" w:hAnsi="Reddit Mono"/>
                <w:i w:val="0"/>
                <w:iCs w:val="0"/>
                <w:color w:val="auto"/>
                <w:sz w:val="24"/>
                <w:lang w:val="fr-CA"/>
              </w:rPr>
              <w:t>Receiver</w:t>
            </w:r>
            <w:proofErr w:type="spellEnd"/>
            <w:r w:rsidR="00B94050" w:rsidRPr="00B94050">
              <w:rPr>
                <w:rFonts w:ascii="Reddit Mono" w:hAnsi="Reddit Mono"/>
                <w:i w:val="0"/>
                <w:iCs w:val="0"/>
                <w:color w:val="auto"/>
                <w:sz w:val="24"/>
                <w:lang w:val="fr-CA"/>
              </w:rPr>
              <w:t xml:space="preserve"> est une application HTML5/JavaScript qui s'exécute sur l'appareil Web </w:t>
            </w:r>
            <w:proofErr w:type="spellStart"/>
            <w:r w:rsidR="00B94050" w:rsidRPr="00B94050">
              <w:rPr>
                <w:rFonts w:ascii="Reddit Mono" w:hAnsi="Reddit Mono"/>
                <w:i w:val="0"/>
                <w:iCs w:val="0"/>
                <w:color w:val="auto"/>
                <w:sz w:val="24"/>
                <w:lang w:val="fr-CA"/>
              </w:rPr>
              <w:t>Receiver</w:t>
            </w:r>
            <w:proofErr w:type="spellEnd"/>
            <w:r w:rsidR="00B94050" w:rsidRPr="00B94050">
              <w:rPr>
                <w:rFonts w:ascii="Reddit Mono" w:hAnsi="Reddit Mono"/>
                <w:i w:val="0"/>
                <w:iCs w:val="0"/>
                <w:color w:val="auto"/>
                <w:sz w:val="24"/>
                <w:lang w:val="fr-CA"/>
              </w:rPr>
              <w:t xml:space="preserve"> , tel qu'un Chromecast</w:t>
            </w:r>
          </w:p>
          <w:p w14:paraId="15AF8AFB" w14:textId="22DBD96A" w:rsidR="00F705AF" w:rsidRPr="00300806" w:rsidRDefault="00F705AF" w:rsidP="006617EF">
            <w:pPr>
              <w:pStyle w:val="IntroductionText"/>
              <w:numPr>
                <w:ilvl w:val="0"/>
                <w:numId w:val="1"/>
              </w:numPr>
              <w:spacing w:line="276" w:lineRule="auto"/>
              <w:rPr>
                <w:rFonts w:ascii="Reddit Mono" w:hAnsi="Reddit Mono"/>
                <w:i w:val="0"/>
                <w:iCs w:val="0"/>
                <w:color w:val="auto"/>
                <w:sz w:val="24"/>
                <w:lang w:val="fr-CA"/>
              </w:rPr>
            </w:pPr>
            <w:proofErr w:type="spellStart"/>
            <w:r w:rsidRPr="006D0ADB">
              <w:rPr>
                <w:rFonts w:ascii="Reddit Mono" w:hAnsi="Reddit Mono"/>
                <w:i w:val="0"/>
                <w:iCs w:val="0"/>
                <w:color w:val="auto"/>
                <w:sz w:val="24"/>
                <w:u w:val="single"/>
                <w:lang w:val="fr-CA"/>
              </w:rPr>
              <w:t>ReadMe</w:t>
            </w:r>
            <w:proofErr w:type="spellEnd"/>
            <w:r w:rsidRPr="00300806">
              <w:rPr>
                <w:rFonts w:ascii="Reddit Mono" w:hAnsi="Reddit Mono"/>
                <w:i w:val="0"/>
                <w:iCs w:val="0"/>
                <w:color w:val="auto"/>
                <w:sz w:val="24"/>
                <w:lang w:val="fr-CA"/>
              </w:rPr>
              <w:t> :</w:t>
            </w:r>
            <w:r w:rsidR="00C35637" w:rsidRPr="00C35637">
              <w:rPr>
                <w:rFonts w:ascii="Reddit Mono" w:hAnsi="Reddit Mono"/>
                <w:i w:val="0"/>
                <w:iCs w:val="0"/>
                <w:color w:val="auto"/>
                <w:sz w:val="24"/>
                <w:lang w:val="fr-CA"/>
              </w:rPr>
              <w:t>Les fichiers README incluent généralement des informations sur : Ce que fait le projet. Pourquoi le projet est utile. Comment les utilisateurs peuvent démarrer le projet.</w:t>
            </w:r>
          </w:p>
          <w:p w14:paraId="219DC193" w14:textId="6D733077" w:rsidR="00F705AF" w:rsidRPr="00C35637" w:rsidRDefault="00981B93"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Sender</w:t>
            </w:r>
            <w:r w:rsidR="00A12509" w:rsidRPr="00300806">
              <w:rPr>
                <w:rFonts w:ascii="Reddit Mono" w:hAnsi="Reddit Mono"/>
                <w:i w:val="0"/>
                <w:iCs w:val="0"/>
                <w:color w:val="auto"/>
                <w:sz w:val="24"/>
                <w:lang w:val="fr-CA"/>
              </w:rPr>
              <w:t xml:space="preserve"> (Émetteur)</w:t>
            </w:r>
            <w:r w:rsidRPr="00300806">
              <w:rPr>
                <w:rFonts w:ascii="Reddit Mono" w:hAnsi="Reddit Mono"/>
                <w:i w:val="0"/>
                <w:iCs w:val="0"/>
                <w:color w:val="auto"/>
                <w:sz w:val="24"/>
                <w:lang w:val="fr-CA"/>
              </w:rPr>
              <w:t> :</w:t>
            </w:r>
            <w:r w:rsidR="00B94050">
              <w:rPr>
                <w:rFonts w:ascii="Reddit Mono" w:hAnsi="Reddit Mono"/>
                <w:i w:val="0"/>
                <w:iCs w:val="0"/>
                <w:color w:val="auto"/>
                <w:sz w:val="24"/>
                <w:lang w:val="fr-CA"/>
              </w:rPr>
              <w:t xml:space="preserve"> </w:t>
            </w:r>
            <w:r w:rsidR="00B94050" w:rsidRPr="00B94050">
              <w:rPr>
                <w:rFonts w:ascii="Reddit Mono" w:hAnsi="Reddit Mono"/>
                <w:i w:val="0"/>
                <w:iCs w:val="0"/>
                <w:color w:val="auto"/>
                <w:sz w:val="24"/>
                <w:lang w:val="fr-CA"/>
              </w:rPr>
              <w:t xml:space="preserve">Un </w:t>
            </w:r>
            <w:proofErr w:type="spellStart"/>
            <w:r w:rsidR="00B94050">
              <w:rPr>
                <w:rFonts w:ascii="Reddit Mono" w:hAnsi="Reddit Mono"/>
                <w:i w:val="0"/>
                <w:iCs w:val="0"/>
                <w:color w:val="auto"/>
                <w:sz w:val="24"/>
                <w:lang w:val="fr-CA"/>
              </w:rPr>
              <w:t>sender</w:t>
            </w:r>
            <w:proofErr w:type="spellEnd"/>
            <w:r w:rsidR="00B94050" w:rsidRPr="00B94050">
              <w:rPr>
                <w:rFonts w:ascii="Reddit Mono" w:hAnsi="Reddit Mono"/>
                <w:i w:val="0"/>
                <w:iCs w:val="0"/>
                <w:color w:val="auto"/>
                <w:sz w:val="24"/>
                <w:lang w:val="fr-CA"/>
              </w:rPr>
              <w:t xml:space="preserve"> initie l</w:t>
            </w:r>
            <w:r w:rsidR="00B94050">
              <w:rPr>
                <w:rFonts w:ascii="Reddit Mono" w:hAnsi="Reddit Mono"/>
                <w:i w:val="0"/>
                <w:iCs w:val="0"/>
                <w:color w:val="auto"/>
                <w:sz w:val="24"/>
                <w:lang w:val="fr-CA"/>
              </w:rPr>
              <w:t xml:space="preserve">a </w:t>
            </w:r>
            <w:r w:rsidR="00B94050" w:rsidRPr="00B94050">
              <w:rPr>
                <w:rFonts w:ascii="Reddit Mono" w:hAnsi="Reddit Mono"/>
                <w:i w:val="0"/>
                <w:iCs w:val="0"/>
                <w:color w:val="auto"/>
                <w:sz w:val="24"/>
                <w:lang w:val="fr-CA"/>
              </w:rPr>
              <w:t>session et gère l'interaction de l'utilisateur avec le contenu</w:t>
            </w:r>
          </w:p>
          <w:p w14:paraId="6CF0235C" w14:textId="640484BF" w:rsidR="00F032EC" w:rsidRDefault="00F032EC"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Tests d’usabilité</w:t>
            </w:r>
            <w:r>
              <w:rPr>
                <w:rFonts w:ascii="Reddit Mono" w:hAnsi="Reddit Mono"/>
                <w:i w:val="0"/>
                <w:iCs w:val="0"/>
                <w:color w:val="auto"/>
                <w:sz w:val="24"/>
                <w:lang w:val="fr-CA"/>
              </w:rPr>
              <w:t> :</w:t>
            </w:r>
            <w:r w:rsidR="00C35637" w:rsidRPr="00C35637">
              <w:rPr>
                <w:lang w:val="fr-CA"/>
              </w:rPr>
              <w:t xml:space="preserve"> </w:t>
            </w:r>
            <w:r w:rsidR="00C35637" w:rsidRPr="00C35637">
              <w:rPr>
                <w:rFonts w:ascii="Reddit Mono" w:hAnsi="Reddit Mono"/>
                <w:i w:val="0"/>
                <w:iCs w:val="0"/>
                <w:color w:val="auto"/>
                <w:sz w:val="24"/>
                <w:lang w:val="fr-CA"/>
              </w:rPr>
              <w:t>consiste à faire tester un produit ou un service, généralement numérique, à ses utilisateurs potentiels pour évaluer sa pertinence et sa qualité.</w:t>
            </w:r>
          </w:p>
          <w:p w14:paraId="153FC105" w14:textId="533FAC6B" w:rsidR="00F032EC" w:rsidRPr="00300806" w:rsidRDefault="00F032EC" w:rsidP="006617EF">
            <w:pPr>
              <w:pStyle w:val="IntroductionText"/>
              <w:numPr>
                <w:ilvl w:val="0"/>
                <w:numId w:val="1"/>
              </w:numPr>
              <w:spacing w:line="276" w:lineRule="auto"/>
              <w:rPr>
                <w:rFonts w:ascii="Reddit Mono" w:hAnsi="Reddit Mono"/>
                <w:i w:val="0"/>
                <w:iCs w:val="0"/>
                <w:color w:val="auto"/>
                <w:sz w:val="24"/>
                <w:lang w:val="fr-CA"/>
              </w:rPr>
            </w:pPr>
            <w:r w:rsidRPr="006D0ADB">
              <w:rPr>
                <w:rFonts w:ascii="Reddit Mono" w:hAnsi="Reddit Mono"/>
                <w:i w:val="0"/>
                <w:iCs w:val="0"/>
                <w:color w:val="auto"/>
                <w:sz w:val="24"/>
                <w:u w:val="single"/>
                <w:lang w:val="fr-CA"/>
              </w:rPr>
              <w:t>Tests de 5 secondes</w:t>
            </w:r>
            <w:r>
              <w:rPr>
                <w:rFonts w:ascii="Reddit Mono" w:hAnsi="Reddit Mono"/>
                <w:i w:val="0"/>
                <w:iCs w:val="0"/>
                <w:color w:val="auto"/>
                <w:sz w:val="24"/>
                <w:lang w:val="fr-CA"/>
              </w:rPr>
              <w:t> :</w:t>
            </w:r>
            <w:r w:rsidR="00C35637" w:rsidRPr="00C35637">
              <w:rPr>
                <w:lang w:val="fr-CA"/>
              </w:rPr>
              <w:t xml:space="preserve"> </w:t>
            </w:r>
            <w:r w:rsidR="00C35637" w:rsidRPr="00C35637">
              <w:rPr>
                <w:rFonts w:ascii="Reddit Mono" w:hAnsi="Reddit Mono"/>
                <w:i w:val="0"/>
                <w:iCs w:val="0"/>
                <w:color w:val="auto"/>
                <w:sz w:val="24"/>
                <w:lang w:val="fr-CA"/>
              </w:rPr>
              <w:t>consiste à capter les premières impressions des utilisateurs cibles lorsqu'ils découvrent, pour la première fois</w:t>
            </w:r>
            <w:r w:rsidR="00F52C51">
              <w:rPr>
                <w:rFonts w:ascii="Reddit Mono" w:hAnsi="Reddit Mono"/>
                <w:i w:val="0"/>
                <w:iCs w:val="0"/>
                <w:color w:val="auto"/>
                <w:sz w:val="24"/>
                <w:lang w:val="fr-CA"/>
              </w:rPr>
              <w:t>,</w:t>
            </w:r>
            <w:r w:rsidR="00C35637" w:rsidRPr="00C35637">
              <w:rPr>
                <w:rFonts w:ascii="Reddit Mono" w:hAnsi="Reddit Mono"/>
                <w:i w:val="0"/>
                <w:iCs w:val="0"/>
                <w:color w:val="auto"/>
                <w:sz w:val="24"/>
                <w:lang w:val="fr-CA"/>
              </w:rPr>
              <w:t xml:space="preserve"> une interface</w:t>
            </w:r>
            <w:r w:rsidR="00C35637">
              <w:rPr>
                <w:rFonts w:ascii="Reddit Mono" w:hAnsi="Reddit Mono"/>
                <w:i w:val="0"/>
                <w:iCs w:val="0"/>
                <w:color w:val="auto"/>
                <w:sz w:val="24"/>
                <w:lang w:val="fr-CA"/>
              </w:rPr>
              <w:t>.</w:t>
            </w:r>
          </w:p>
          <w:p w14:paraId="6000F944" w14:textId="77777777" w:rsidR="00C35637" w:rsidRDefault="00C35637" w:rsidP="00E17E37">
            <w:pPr>
              <w:pStyle w:val="Titre1"/>
              <w:rPr>
                <w:rFonts w:ascii="Ranchers" w:hAnsi="Ranchers"/>
                <w:color w:val="542719" w:themeColor="accent3" w:themeShade="40"/>
                <w:lang w:val="fr-CA"/>
              </w:rPr>
            </w:pPr>
          </w:p>
          <w:p w14:paraId="79F3BCC0" w14:textId="1957F55B" w:rsidR="006617EF" w:rsidRPr="006617EF" w:rsidRDefault="006617EF" w:rsidP="006617EF">
            <w:pPr>
              <w:rPr>
                <w:lang w:val="fr-CA"/>
              </w:rPr>
            </w:pPr>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703296" behindDoc="1" locked="1" layoutInCell="1" allowOverlap="1" wp14:anchorId="5E6C52BD" wp14:editId="5A1A1787">
                      <wp:simplePos x="0" y="0"/>
                      <wp:positionH relativeFrom="page">
                        <wp:posOffset>-929640</wp:posOffset>
                      </wp:positionH>
                      <wp:positionV relativeFrom="page">
                        <wp:posOffset>9525</wp:posOffset>
                      </wp:positionV>
                      <wp:extent cx="7772400" cy="10058400"/>
                      <wp:effectExtent l="0" t="0" r="0" b="0"/>
                      <wp:wrapNone/>
                      <wp:docPr id="1384216132" name="Rectangle 13842161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9EA6" id="Rectangle 1384216132" o:spid="_x0000_s1026" alt="&quot;&quot;" style="position:absolute;margin-left:-73.2pt;margin-top:.75pt;width:612pt;height:11in;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" fillcolor="#deecec" stroked="f" strokeweight="2pt">
                      <v:stroke miterlimit="4"/>
                      <v:textbox inset="3pt,3pt,3pt,3pt"/>
                      <w10:wrap anchorx="page" anchory="page"/>
                      <w10:anchorlock/>
                    </v:rect>
                  </w:pict>
                </mc:Fallback>
              </mc:AlternateContent>
            </w:r>
          </w:p>
          <w:p w14:paraId="2DA68ECF" w14:textId="34AABED6" w:rsidR="00F36824" w:rsidRDefault="00F36824" w:rsidP="006617EF">
            <w:pPr>
              <w:pStyle w:val="Titre1"/>
              <w:spacing w:line="276" w:lineRule="auto"/>
              <w:rPr>
                <w:rFonts w:ascii="Ranchers" w:hAnsi="Ranchers"/>
                <w:color w:val="542719" w:themeColor="accent3" w:themeShade="40"/>
                <w:lang w:val="fr-CA"/>
              </w:rPr>
            </w:pPr>
            <w:bookmarkStart w:id="1" w:name="_Toc167274677"/>
            <w:r w:rsidRPr="00F36824">
              <w:rPr>
                <w:rFonts w:ascii="Ranchers" w:hAnsi="Ranchers"/>
                <w:color w:val="542719" w:themeColor="accent3" w:themeShade="40"/>
                <w:lang w:val="fr-CA"/>
              </w:rPr>
              <w:t>P</w:t>
            </w:r>
            <w:r w:rsidR="00FD0611">
              <w:rPr>
                <w:rFonts w:ascii="Ranchers" w:hAnsi="Ranchers"/>
                <w:color w:val="542719" w:themeColor="accent3" w:themeShade="40"/>
                <w:lang w:val="fr-CA"/>
              </w:rPr>
              <w:t>rincipes de base de l’application</w:t>
            </w:r>
            <w:bookmarkEnd w:id="1"/>
          </w:p>
          <w:p w14:paraId="0B5D3ACA" w14:textId="77777777" w:rsidR="00E17E37" w:rsidRDefault="00F36824" w:rsidP="006617EF">
            <w:pPr>
              <w:spacing w:line="276" w:lineRule="auto"/>
              <w:jc w:val="both"/>
              <w:rPr>
                <w:rFonts w:ascii="Reddit Mono" w:hAnsi="Reddit Mono"/>
                <w:lang w:val="fr-CA"/>
              </w:rPr>
            </w:pPr>
            <w:r w:rsidRPr="00F36824">
              <w:rPr>
                <w:rFonts w:ascii="Reddit Mono" w:hAnsi="Reddit Mono"/>
                <w:lang w:val="fr-CA"/>
              </w:rPr>
              <w:t>Cowboy pendu est un jeu connecté réalisé dans le cadre du cours Interface Humain-Machine.</w:t>
            </w:r>
            <w:r>
              <w:rPr>
                <w:rFonts w:ascii="Reddit Mono" w:hAnsi="Reddit Mono"/>
                <w:lang w:val="fr-CA"/>
              </w:rPr>
              <w:t xml:space="preserve">  Il est codé en </w:t>
            </w:r>
            <w:r w:rsidRPr="00F36824">
              <w:rPr>
                <w:rFonts w:ascii="Reddit Mono" w:hAnsi="Reddit Mono"/>
                <w:lang w:val="fr-CA"/>
              </w:rPr>
              <w:t>HTML5, CSS3</w:t>
            </w:r>
            <w:r>
              <w:rPr>
                <w:rFonts w:ascii="Reddit Mono" w:hAnsi="Reddit Mono"/>
                <w:lang w:val="fr-CA"/>
              </w:rPr>
              <w:t xml:space="preserve"> et JavaScript </w:t>
            </w:r>
            <w:proofErr w:type="spellStart"/>
            <w:r>
              <w:rPr>
                <w:rFonts w:ascii="Reddit Mono" w:hAnsi="Reddit Mono"/>
                <w:lang w:val="fr-CA"/>
              </w:rPr>
              <w:t>Vanilla</w:t>
            </w:r>
            <w:proofErr w:type="spellEnd"/>
            <w:r>
              <w:rPr>
                <w:rFonts w:ascii="Reddit Mono" w:hAnsi="Reddit Mono"/>
                <w:lang w:val="fr-CA"/>
              </w:rPr>
              <w:t xml:space="preserve">.  Le code est séparé de telle façon que le serveur (serveur) </w:t>
            </w:r>
            <w:proofErr w:type="spellStart"/>
            <w:r>
              <w:rPr>
                <w:rFonts w:ascii="Reddit Mono" w:hAnsi="Reddit Mono"/>
                <w:lang w:val="fr-CA"/>
              </w:rPr>
              <w:t>ChromeCast</w:t>
            </w:r>
            <w:proofErr w:type="spellEnd"/>
            <w:r>
              <w:rPr>
                <w:rFonts w:ascii="Reddit Mono" w:hAnsi="Reddit Mono"/>
                <w:lang w:val="fr-CA"/>
              </w:rPr>
              <w:t xml:space="preserve"> branché sur HDMI donne la réplique à un client (</w:t>
            </w:r>
            <w:proofErr w:type="spellStart"/>
            <w:r>
              <w:rPr>
                <w:rFonts w:ascii="Reddit Mono" w:hAnsi="Reddit Mono"/>
                <w:lang w:val="fr-CA"/>
              </w:rPr>
              <w:t>receiver</w:t>
            </w:r>
            <w:proofErr w:type="spellEnd"/>
            <w:r>
              <w:rPr>
                <w:rFonts w:ascii="Reddit Mono" w:hAnsi="Reddit Mono"/>
                <w:lang w:val="fr-CA"/>
              </w:rPr>
              <w:t xml:space="preserve">)  sur navigateur web.  </w:t>
            </w:r>
          </w:p>
          <w:p w14:paraId="60F4A7B6" w14:textId="77777777" w:rsidR="00E17E37" w:rsidRDefault="00E17E37" w:rsidP="006617EF">
            <w:pPr>
              <w:spacing w:line="276" w:lineRule="auto"/>
              <w:jc w:val="both"/>
              <w:rPr>
                <w:rFonts w:ascii="Reddit Mono" w:hAnsi="Reddit Mono"/>
                <w:lang w:val="fr-CA"/>
              </w:rPr>
            </w:pPr>
          </w:p>
          <w:p w14:paraId="50B751F1" w14:textId="77777777" w:rsidR="006617EF" w:rsidRDefault="006617EF" w:rsidP="006617EF">
            <w:pPr>
              <w:spacing w:line="276" w:lineRule="auto"/>
              <w:jc w:val="both"/>
              <w:rPr>
                <w:rFonts w:ascii="Reddit Mono" w:hAnsi="Reddit Mono"/>
                <w:lang w:val="fr-CA"/>
              </w:rPr>
            </w:pPr>
          </w:p>
          <w:p w14:paraId="36BCA9C4" w14:textId="4C7CA8DD" w:rsidR="00FD0611" w:rsidRDefault="00FD0611" w:rsidP="006617EF">
            <w:pPr>
              <w:pStyle w:val="Titre1"/>
              <w:spacing w:line="276" w:lineRule="auto"/>
              <w:rPr>
                <w:rFonts w:ascii="Ranchers" w:hAnsi="Ranchers"/>
                <w:color w:val="542719" w:themeColor="accent3" w:themeShade="40"/>
                <w:lang w:val="fr-CA"/>
              </w:rPr>
            </w:pPr>
            <w:bookmarkStart w:id="2" w:name="_Toc167274678"/>
            <w:r>
              <w:rPr>
                <w:rFonts w:ascii="Ranchers" w:hAnsi="Ranchers"/>
                <w:color w:val="542719" w:themeColor="accent3" w:themeShade="40"/>
                <w:lang w:val="fr-CA"/>
              </w:rPr>
              <w:t>But du jeu</w:t>
            </w:r>
            <w:bookmarkEnd w:id="2"/>
          </w:p>
          <w:p w14:paraId="628A7C08" w14:textId="1BF4F82D" w:rsidR="00FD0611" w:rsidRDefault="00A76DED" w:rsidP="006617EF">
            <w:pPr>
              <w:spacing w:line="276" w:lineRule="auto"/>
              <w:jc w:val="both"/>
              <w:rPr>
                <w:rFonts w:ascii="Reddit Mono" w:hAnsi="Reddit Mono"/>
                <w:lang w:val="fr-CA"/>
              </w:rPr>
            </w:pPr>
            <w:r w:rsidRPr="00A76DED">
              <w:rPr>
                <w:rFonts w:ascii="Reddit Mono" w:hAnsi="Reddit Mono"/>
                <w:lang w:val="fr-CA"/>
              </w:rPr>
              <w:t>Le but du jeu est simple : deviner toutes les lettres qui composent un mot, avec nombre limité de</w:t>
            </w:r>
            <w:r>
              <w:rPr>
                <w:rFonts w:ascii="Reddit Mono" w:hAnsi="Reddit Mono"/>
                <w:lang w:val="fr-CA"/>
              </w:rPr>
              <w:t xml:space="preserve"> 6</w:t>
            </w:r>
            <w:r w:rsidRPr="00A76DED">
              <w:rPr>
                <w:rFonts w:ascii="Reddit Mono" w:hAnsi="Reddit Mono"/>
                <w:lang w:val="fr-CA"/>
              </w:rPr>
              <w:t xml:space="preserve"> tentatives et des thèmes prédéfinis. À chaque fois que le joueur devine une lettre, celle-ci est affichée. Sinon, le dessin d'un</w:t>
            </w:r>
            <w:r>
              <w:rPr>
                <w:rFonts w:ascii="Reddit Mono" w:hAnsi="Reddit Mono"/>
                <w:lang w:val="fr-CA"/>
              </w:rPr>
              <w:t xml:space="preserve"> cowboy</w:t>
            </w:r>
            <w:r w:rsidRPr="00A76DED">
              <w:rPr>
                <w:rFonts w:ascii="Reddit Mono" w:hAnsi="Reddit Mono"/>
                <w:lang w:val="fr-CA"/>
              </w:rPr>
              <w:t xml:space="preserve"> pendu commence à apparaître... </w:t>
            </w:r>
          </w:p>
          <w:p w14:paraId="4A27B7FB" w14:textId="77777777" w:rsidR="00E17E37" w:rsidRDefault="00E17E37" w:rsidP="006617EF">
            <w:pPr>
              <w:spacing w:line="276" w:lineRule="auto"/>
              <w:jc w:val="both"/>
              <w:rPr>
                <w:rFonts w:ascii="Reddit Mono" w:hAnsi="Reddit Mono"/>
                <w:lang w:val="fr-CA"/>
              </w:rPr>
            </w:pPr>
          </w:p>
          <w:p w14:paraId="68F46359" w14:textId="77777777" w:rsidR="006617EF" w:rsidRDefault="006617EF" w:rsidP="006617EF">
            <w:pPr>
              <w:spacing w:line="276" w:lineRule="auto"/>
              <w:jc w:val="both"/>
              <w:rPr>
                <w:rFonts w:ascii="Reddit Mono" w:hAnsi="Reddit Mono"/>
                <w:lang w:val="fr-CA"/>
              </w:rPr>
            </w:pPr>
          </w:p>
          <w:p w14:paraId="777E5C5C" w14:textId="2A77B214" w:rsidR="00E17E37" w:rsidRDefault="00E17E37" w:rsidP="006617EF">
            <w:pPr>
              <w:pStyle w:val="Titre1"/>
              <w:spacing w:line="276" w:lineRule="auto"/>
              <w:rPr>
                <w:rFonts w:ascii="Ranchers" w:hAnsi="Ranchers"/>
                <w:color w:val="542719" w:themeColor="accent3" w:themeShade="40"/>
                <w:lang w:val="fr-CA"/>
              </w:rPr>
            </w:pPr>
            <w:bookmarkStart w:id="3" w:name="_Toc167274679"/>
            <w:r>
              <w:rPr>
                <w:rFonts w:ascii="Ranchers" w:hAnsi="Ranchers"/>
                <w:color w:val="542719" w:themeColor="accent3" w:themeShade="40"/>
                <w:lang w:val="fr-CA"/>
              </w:rPr>
              <w:t>A</w:t>
            </w:r>
            <w:r w:rsidR="00FD0611">
              <w:rPr>
                <w:rFonts w:ascii="Ranchers" w:hAnsi="Ranchers"/>
                <w:color w:val="542719" w:themeColor="accent3" w:themeShade="40"/>
                <w:lang w:val="fr-CA"/>
              </w:rPr>
              <w:t>ctions possibles</w:t>
            </w:r>
            <w:bookmarkEnd w:id="3"/>
          </w:p>
          <w:p w14:paraId="5751701F" w14:textId="7B6F7AEE" w:rsidR="007D144E" w:rsidRPr="00E939E3" w:rsidRDefault="00782A2C" w:rsidP="006617EF">
            <w:pPr>
              <w:pStyle w:val="Paragraphedeliste"/>
              <w:numPr>
                <w:ilvl w:val="0"/>
                <w:numId w:val="2"/>
              </w:numPr>
              <w:spacing w:line="276" w:lineRule="auto"/>
              <w:jc w:val="both"/>
              <w:rPr>
                <w:rFonts w:ascii="Reddit Mono" w:hAnsi="Reddit Mono"/>
                <w:lang w:val="fr-CA"/>
              </w:rPr>
            </w:pPr>
            <w:r w:rsidRPr="00E939E3">
              <w:rPr>
                <w:rFonts w:ascii="Reddit Mono" w:hAnsi="Reddit Mono"/>
                <w:b/>
                <w:bCs/>
                <w:lang w:val="fr-CA"/>
              </w:rPr>
              <w:t>Envoyer du contenu multimédia sur le réseau vers un objet connecté</w:t>
            </w:r>
            <w:r>
              <w:rPr>
                <w:rFonts w:ascii="Reddit Mono" w:hAnsi="Reddit Mono"/>
                <w:lang w:val="fr-CA"/>
              </w:rPr>
              <w:t>.</w:t>
            </w:r>
            <w:r w:rsidR="007D144E">
              <w:rPr>
                <w:rFonts w:ascii="Reddit Mono" w:hAnsi="Reddit Mono"/>
                <w:lang w:val="fr-CA"/>
              </w:rPr>
              <w:t xml:space="preserve">  </w:t>
            </w:r>
            <w:r w:rsidR="007D144E" w:rsidRPr="00E939E3">
              <w:rPr>
                <w:rFonts w:ascii="Reddit Mono" w:hAnsi="Reddit Mono"/>
                <w:lang w:val="fr-CA"/>
              </w:rPr>
              <w:t>États possibles : connecté ou non connecté.</w:t>
            </w:r>
          </w:p>
          <w:p w14:paraId="727239E2" w14:textId="4DBE9F37" w:rsidR="007D144E" w:rsidRPr="00E939E3" w:rsidRDefault="007D144E" w:rsidP="006617EF">
            <w:pPr>
              <w:pStyle w:val="Paragraphedeliste"/>
              <w:numPr>
                <w:ilvl w:val="0"/>
                <w:numId w:val="2"/>
              </w:numPr>
              <w:spacing w:line="276" w:lineRule="auto"/>
              <w:jc w:val="both"/>
              <w:rPr>
                <w:rFonts w:ascii="Reddit Mono" w:hAnsi="Reddit Mono"/>
                <w:lang w:val="fr-CA"/>
              </w:rPr>
            </w:pPr>
            <w:r w:rsidRPr="00E939E3">
              <w:rPr>
                <w:rFonts w:ascii="Reddit Mono" w:hAnsi="Reddit Mono"/>
                <w:b/>
                <w:bCs/>
                <w:lang w:val="fr-CA"/>
              </w:rPr>
              <w:t>Partie de Cowboy Pendu</w:t>
            </w:r>
            <w:r w:rsidR="009F1F4F" w:rsidRPr="00E939E3">
              <w:rPr>
                <w:rFonts w:ascii="Reddit Mono" w:hAnsi="Reddit Mono"/>
                <w:b/>
                <w:bCs/>
                <w:lang w:val="fr-CA"/>
              </w:rPr>
              <w:t>.</w:t>
            </w:r>
            <w:r w:rsidRPr="00E939E3">
              <w:rPr>
                <w:rFonts w:ascii="Reddit Mono" w:hAnsi="Reddit Mono"/>
                <w:lang w:val="fr-CA"/>
              </w:rPr>
              <w:t> </w:t>
            </w:r>
            <w:r w:rsidR="009F1F4F" w:rsidRPr="00E939E3">
              <w:rPr>
                <w:rFonts w:ascii="Reddit Mono" w:hAnsi="Reddit Mono"/>
                <w:lang w:val="fr-CA"/>
              </w:rPr>
              <w:t>États possibles</w:t>
            </w:r>
            <w:r w:rsidRPr="00E939E3">
              <w:rPr>
                <w:rFonts w:ascii="Reddit Mono" w:hAnsi="Reddit Mono"/>
                <w:lang w:val="fr-CA"/>
              </w:rPr>
              <w:t xml:space="preserve">: </w:t>
            </w:r>
            <w:r w:rsidR="009F1F4F" w:rsidRPr="00E939E3">
              <w:rPr>
                <w:rFonts w:ascii="Reddit Mono" w:hAnsi="Reddit Mono"/>
                <w:lang w:val="fr-CA"/>
              </w:rPr>
              <w:t xml:space="preserve">partie en attente de débuter, partie en cours, </w:t>
            </w:r>
            <w:proofErr w:type="spellStart"/>
            <w:r w:rsidR="009F1F4F" w:rsidRPr="00E939E3">
              <w:rPr>
                <w:rFonts w:ascii="Reddit Mono" w:hAnsi="Reddit Mono"/>
                <w:lang w:val="fr-CA"/>
              </w:rPr>
              <w:t>game</w:t>
            </w:r>
            <w:proofErr w:type="spellEnd"/>
            <w:r w:rsidR="009F1F4F" w:rsidRPr="00E939E3">
              <w:rPr>
                <w:rFonts w:ascii="Reddit Mono" w:hAnsi="Reddit Mono"/>
                <w:lang w:val="fr-CA"/>
              </w:rPr>
              <w:t xml:space="preserve"> over</w:t>
            </w:r>
            <w:r w:rsidR="00A76DED" w:rsidRPr="00E939E3">
              <w:rPr>
                <w:rFonts w:ascii="Reddit Mono" w:hAnsi="Reddit Mono"/>
                <w:lang w:val="fr-CA"/>
              </w:rPr>
              <w:t>,</w:t>
            </w:r>
            <w:r w:rsidR="00611B01" w:rsidRPr="00E939E3">
              <w:rPr>
                <w:rFonts w:ascii="Reddit Mono" w:hAnsi="Reddit Mono"/>
                <w:lang w:val="fr-CA"/>
              </w:rPr>
              <w:t xml:space="preserve"> partie gagnée,</w:t>
            </w:r>
            <w:r w:rsidR="00A76DED" w:rsidRPr="00E939E3">
              <w:rPr>
                <w:rFonts w:ascii="Reddit Mono" w:hAnsi="Reddit Mono"/>
                <w:lang w:val="fr-CA"/>
              </w:rPr>
              <w:t xml:space="preserve"> choisir de rejouer</w:t>
            </w:r>
            <w:r w:rsidR="009F1F4F" w:rsidRPr="00E939E3">
              <w:rPr>
                <w:rFonts w:ascii="Reddit Mono" w:hAnsi="Reddit Mono"/>
                <w:lang w:val="fr-CA"/>
              </w:rPr>
              <w:t>.</w:t>
            </w:r>
          </w:p>
          <w:p w14:paraId="0AA96D97" w14:textId="4CC6587E" w:rsidR="00433508" w:rsidRPr="00E939E3" w:rsidRDefault="00433508" w:rsidP="006617EF">
            <w:pPr>
              <w:pStyle w:val="Paragraphedeliste"/>
              <w:numPr>
                <w:ilvl w:val="0"/>
                <w:numId w:val="2"/>
              </w:numPr>
              <w:spacing w:line="276" w:lineRule="auto"/>
              <w:jc w:val="both"/>
              <w:rPr>
                <w:rFonts w:ascii="Reddit Mono" w:hAnsi="Reddit Mono"/>
                <w:lang w:val="fr-CA"/>
              </w:rPr>
            </w:pPr>
            <w:r w:rsidRPr="00E939E3">
              <w:rPr>
                <w:rFonts w:ascii="Reddit Mono" w:hAnsi="Reddit Mono"/>
                <w:b/>
                <w:bCs/>
                <w:lang w:val="fr-CA"/>
              </w:rPr>
              <w:t>Envoyer un message sur le réseau à partir du « </w:t>
            </w:r>
            <w:proofErr w:type="spellStart"/>
            <w:r w:rsidRPr="00E939E3">
              <w:rPr>
                <w:rFonts w:ascii="Reddit Mono" w:hAnsi="Reddit Mono"/>
                <w:b/>
                <w:bCs/>
                <w:lang w:val="fr-CA"/>
              </w:rPr>
              <w:t>sender</w:t>
            </w:r>
            <w:proofErr w:type="spellEnd"/>
            <w:r w:rsidRPr="00E939E3">
              <w:rPr>
                <w:rFonts w:ascii="Reddit Mono" w:hAnsi="Reddit Mono"/>
                <w:b/>
                <w:bCs/>
                <w:lang w:val="fr-CA"/>
              </w:rPr>
              <w:t> »</w:t>
            </w:r>
            <w:r w:rsidRPr="00E939E3">
              <w:rPr>
                <w:rFonts w:ascii="Reddit Mono" w:hAnsi="Reddit Mono"/>
                <w:lang w:val="fr-CA"/>
              </w:rPr>
              <w:t>, le clavier</w:t>
            </w:r>
            <w:r w:rsidR="00E02588" w:rsidRPr="00E939E3">
              <w:rPr>
                <w:rFonts w:ascii="Reddit Mono" w:hAnsi="Reddit Mono"/>
                <w:lang w:val="fr-CA"/>
              </w:rPr>
              <w:t xml:space="preserve"> du laptop</w:t>
            </w:r>
            <w:r w:rsidRPr="00E939E3">
              <w:rPr>
                <w:rFonts w:ascii="Reddit Mono" w:hAnsi="Reddit Mono"/>
                <w:lang w:val="fr-CA"/>
              </w:rPr>
              <w:t>, vers le « </w:t>
            </w:r>
            <w:proofErr w:type="spellStart"/>
            <w:r w:rsidRPr="00E939E3">
              <w:rPr>
                <w:rFonts w:ascii="Reddit Mono" w:hAnsi="Reddit Mono"/>
                <w:lang w:val="fr-CA"/>
              </w:rPr>
              <w:t>receiver</w:t>
            </w:r>
            <w:proofErr w:type="spellEnd"/>
            <w:r w:rsidRPr="00E939E3">
              <w:rPr>
                <w:rFonts w:ascii="Reddit Mono" w:hAnsi="Reddit Mono"/>
                <w:lang w:val="fr-CA"/>
              </w:rPr>
              <w:t> », l’affichage du mot</w:t>
            </w:r>
            <w:r w:rsidR="00E02588" w:rsidRPr="00E939E3">
              <w:rPr>
                <w:rFonts w:ascii="Reddit Mono" w:hAnsi="Reddit Mono"/>
                <w:lang w:val="fr-CA"/>
              </w:rPr>
              <w:t xml:space="preserve"> à l’écran de la tour, en passant par le Chromecast grâce à un fichier </w:t>
            </w:r>
            <w:r w:rsidR="00A76DED" w:rsidRPr="00E939E3">
              <w:rPr>
                <w:rFonts w:ascii="Reddit Mono" w:hAnsi="Reddit Mono"/>
                <w:lang w:val="fr-CA"/>
              </w:rPr>
              <w:t>.</w:t>
            </w:r>
            <w:proofErr w:type="spellStart"/>
            <w:r w:rsidR="00E02588" w:rsidRPr="00E939E3">
              <w:rPr>
                <w:rFonts w:ascii="Reddit Mono" w:hAnsi="Reddit Mono"/>
                <w:lang w:val="fr-CA"/>
              </w:rPr>
              <w:t>json</w:t>
            </w:r>
            <w:proofErr w:type="spellEnd"/>
            <w:r w:rsidR="00E02588" w:rsidRPr="00E939E3">
              <w:rPr>
                <w:rFonts w:ascii="Reddit Mono" w:hAnsi="Reddit Mono"/>
                <w:lang w:val="fr-CA"/>
              </w:rPr>
              <w:t xml:space="preserve">.  États possibles : </w:t>
            </w:r>
            <w:r w:rsidR="00A76DED" w:rsidRPr="00E939E3">
              <w:rPr>
                <w:rFonts w:ascii="Reddit Mono" w:hAnsi="Reddit Mono"/>
                <w:lang w:val="fr-CA"/>
              </w:rPr>
              <w:t>en attente</w:t>
            </w:r>
            <w:r w:rsidR="00F52C51">
              <w:rPr>
                <w:rFonts w:ascii="Reddit Mono" w:hAnsi="Reddit Mono"/>
                <w:lang w:val="fr-CA"/>
              </w:rPr>
              <w:t xml:space="preserve"> </w:t>
            </w:r>
            <w:r w:rsidR="00A76DED" w:rsidRPr="00E939E3">
              <w:rPr>
                <w:rFonts w:ascii="Reddit Mono" w:hAnsi="Reddit Mono"/>
                <w:lang w:val="fr-CA"/>
              </w:rPr>
              <w:t>(</w:t>
            </w:r>
            <w:proofErr w:type="spellStart"/>
            <w:r w:rsidR="00A76DED" w:rsidRPr="00E939E3">
              <w:rPr>
                <w:rFonts w:ascii="Reddit Mono" w:hAnsi="Reddit Mono"/>
                <w:lang w:val="fr-CA"/>
              </w:rPr>
              <w:t>listening</w:t>
            </w:r>
            <w:proofErr w:type="spellEnd"/>
            <w:r w:rsidR="00A76DED" w:rsidRPr="00E939E3">
              <w:rPr>
                <w:rFonts w:ascii="Reddit Mono" w:hAnsi="Reddit Mono"/>
                <w:lang w:val="fr-CA"/>
              </w:rPr>
              <w:t xml:space="preserve">), message envoyé, message reçu par le </w:t>
            </w:r>
            <w:proofErr w:type="spellStart"/>
            <w:r w:rsidR="00A76DED" w:rsidRPr="00E939E3">
              <w:rPr>
                <w:rFonts w:ascii="Reddit Mono" w:hAnsi="Reddit Mono"/>
                <w:lang w:val="fr-CA"/>
              </w:rPr>
              <w:t>receiver</w:t>
            </w:r>
            <w:proofErr w:type="spellEnd"/>
            <w:r w:rsidR="00A76DED" w:rsidRPr="00E939E3">
              <w:rPr>
                <w:rFonts w:ascii="Reddit Mono" w:hAnsi="Reddit Mono"/>
                <w:lang w:val="fr-CA"/>
              </w:rPr>
              <w:t>.</w:t>
            </w:r>
          </w:p>
          <w:p w14:paraId="6A30DD17" w14:textId="411D78B5" w:rsidR="00A76DED" w:rsidRPr="00E939E3" w:rsidRDefault="005F55FA" w:rsidP="006617EF">
            <w:pPr>
              <w:pStyle w:val="Paragraphedeliste"/>
              <w:numPr>
                <w:ilvl w:val="0"/>
                <w:numId w:val="2"/>
              </w:numPr>
              <w:spacing w:line="276" w:lineRule="auto"/>
              <w:jc w:val="both"/>
              <w:rPr>
                <w:rFonts w:ascii="Reddit Mono" w:hAnsi="Reddit Mono"/>
                <w:lang w:val="fr-CA"/>
              </w:rPr>
            </w:pPr>
            <w:r w:rsidRPr="00E939E3">
              <w:rPr>
                <w:rFonts w:ascii="Reddit Mono" w:hAnsi="Reddit Mono"/>
                <w:b/>
                <w:bCs/>
                <w:lang w:val="fr-CA"/>
              </w:rPr>
              <w:t>Avancement de la partie</w:t>
            </w:r>
            <w:r w:rsidR="00EB2E4A" w:rsidRPr="00E939E3">
              <w:rPr>
                <w:rFonts w:ascii="Reddit Mono" w:hAnsi="Reddit Mono"/>
                <w:b/>
                <w:bCs/>
                <w:lang w:val="fr-CA"/>
              </w:rPr>
              <w:t>.</w:t>
            </w:r>
            <w:r w:rsidR="00EB2E4A" w:rsidRPr="00E939E3">
              <w:rPr>
                <w:rFonts w:ascii="Reddit Mono" w:hAnsi="Reddit Mono"/>
                <w:lang w:val="fr-CA"/>
              </w:rPr>
              <w:t xml:space="preserve"> États possibles: essais de 0 à 6, les photos du cowboy pendu défilent au fur et à mesure que le nombre d’essais s’incrémente </w:t>
            </w:r>
            <w:r w:rsidR="00EB2E4A" w:rsidRPr="00E939E3">
              <w:rPr>
                <w:rFonts w:ascii="Reddit Mono" w:hAnsi="Reddit Mono"/>
                <w:lang w:val="en-CA"/>
              </w:rPr>
              <w:sym w:font="Wingdings" w:char="F0E0"/>
            </w:r>
            <w:r w:rsidR="00EB2E4A" w:rsidRPr="00E939E3">
              <w:rPr>
                <w:rFonts w:ascii="Reddit Mono" w:hAnsi="Reddit Mono"/>
                <w:lang w:val="fr-CA"/>
              </w:rPr>
              <w:t xml:space="preserve"> Photos = « images/bonhomme-${lettresPasOk}.jpg ».  Jusqu’à atteindre le 6/6, qui </w:t>
            </w:r>
            <w:r w:rsidR="00611B01" w:rsidRPr="00E939E3">
              <w:rPr>
                <w:rFonts w:ascii="Reddit Mono" w:hAnsi="Reddit Mono"/>
                <w:lang w:val="fr-CA"/>
              </w:rPr>
              <w:t>déclenche</w:t>
            </w:r>
            <w:r w:rsidR="00EB2E4A" w:rsidRPr="00E939E3">
              <w:rPr>
                <w:rFonts w:ascii="Reddit Mono" w:hAnsi="Reddit Mono"/>
                <w:lang w:val="fr-CA"/>
              </w:rPr>
              <w:t xml:space="preserve"> le modal « Game Over.  Rejouer? ».</w:t>
            </w:r>
          </w:p>
          <w:p w14:paraId="69648E67" w14:textId="70C9ED60" w:rsidR="00F36824" w:rsidRDefault="00F36824" w:rsidP="006617EF">
            <w:pPr>
              <w:spacing w:line="276" w:lineRule="auto"/>
              <w:jc w:val="both"/>
              <w:rPr>
                <w:rFonts w:ascii="Reddit Mono" w:hAnsi="Reddit Mono"/>
                <w:lang w:val="fr-CA"/>
              </w:rPr>
            </w:pPr>
            <w:r>
              <w:rPr>
                <w:rFonts w:ascii="Reddit Mono" w:hAnsi="Reddit Mono"/>
                <w:lang w:val="fr-CA"/>
              </w:rPr>
              <w:t xml:space="preserve"> </w:t>
            </w:r>
          </w:p>
          <w:p w14:paraId="6A892C7A" w14:textId="77777777" w:rsidR="006617EF" w:rsidRDefault="006617EF" w:rsidP="006617EF">
            <w:pPr>
              <w:spacing w:line="276" w:lineRule="auto"/>
              <w:jc w:val="both"/>
              <w:rPr>
                <w:rFonts w:ascii="Reddit Mono" w:hAnsi="Reddit Mono"/>
                <w:lang w:val="fr-CA"/>
              </w:rPr>
            </w:pPr>
          </w:p>
          <w:p w14:paraId="5912DDB6" w14:textId="77777777" w:rsidR="006617EF" w:rsidRDefault="006617EF" w:rsidP="006617EF">
            <w:pPr>
              <w:spacing w:line="276" w:lineRule="auto"/>
              <w:jc w:val="both"/>
              <w:rPr>
                <w:rFonts w:ascii="Reddit Mono" w:hAnsi="Reddit Mono"/>
                <w:lang w:val="fr-CA"/>
              </w:rPr>
            </w:pPr>
          </w:p>
          <w:p w14:paraId="44251551" w14:textId="77777777" w:rsidR="006617EF" w:rsidRDefault="006617EF" w:rsidP="006617EF">
            <w:pPr>
              <w:spacing w:line="276" w:lineRule="auto"/>
              <w:jc w:val="both"/>
              <w:rPr>
                <w:rFonts w:ascii="Reddit Mono" w:hAnsi="Reddit Mono"/>
                <w:lang w:val="fr-CA"/>
              </w:rPr>
            </w:pPr>
          </w:p>
          <w:p w14:paraId="57E98A78" w14:textId="77777777" w:rsidR="006617EF" w:rsidRDefault="006617EF" w:rsidP="006617EF">
            <w:pPr>
              <w:spacing w:line="276" w:lineRule="auto"/>
              <w:jc w:val="both"/>
              <w:rPr>
                <w:rFonts w:ascii="Reddit Mono" w:hAnsi="Reddit Mono"/>
                <w:lang w:val="fr-CA"/>
              </w:rPr>
            </w:pPr>
          </w:p>
          <w:p w14:paraId="219EFDE9" w14:textId="77777777" w:rsidR="006617EF" w:rsidRDefault="006617EF" w:rsidP="006617EF">
            <w:pPr>
              <w:spacing w:line="276" w:lineRule="auto"/>
              <w:jc w:val="both"/>
              <w:rPr>
                <w:rFonts w:ascii="Reddit Mono" w:hAnsi="Reddit Mono"/>
                <w:lang w:val="fr-CA"/>
              </w:rPr>
            </w:pPr>
          </w:p>
          <w:p w14:paraId="14E8DB63" w14:textId="77777777" w:rsidR="006617EF" w:rsidRDefault="006617EF" w:rsidP="006617EF">
            <w:pPr>
              <w:spacing w:line="276" w:lineRule="auto"/>
              <w:jc w:val="both"/>
              <w:rPr>
                <w:rFonts w:ascii="Reddit Mono" w:hAnsi="Reddit Mono"/>
                <w:lang w:val="fr-CA"/>
              </w:rPr>
            </w:pPr>
          </w:p>
          <w:p w14:paraId="7401C2AB" w14:textId="77777777" w:rsidR="006617EF" w:rsidRDefault="006617EF" w:rsidP="006617EF">
            <w:pPr>
              <w:spacing w:line="276" w:lineRule="auto"/>
              <w:jc w:val="both"/>
              <w:rPr>
                <w:rFonts w:ascii="Reddit Mono" w:hAnsi="Reddit Mono"/>
                <w:lang w:val="fr-CA"/>
              </w:rPr>
            </w:pPr>
          </w:p>
          <w:p w14:paraId="46D5A2FA" w14:textId="77777777" w:rsidR="006617EF" w:rsidRPr="00F36824" w:rsidRDefault="006617EF" w:rsidP="006617EF">
            <w:pPr>
              <w:spacing w:line="276" w:lineRule="auto"/>
              <w:jc w:val="both"/>
              <w:rPr>
                <w:rFonts w:ascii="Reddit Mono" w:hAnsi="Reddit Mono"/>
                <w:lang w:val="fr-CA"/>
              </w:rPr>
            </w:pPr>
          </w:p>
          <w:p w14:paraId="0FC1F3F5" w14:textId="6AE14AD2" w:rsidR="00BF3C68" w:rsidRDefault="00BF3C68" w:rsidP="006617EF">
            <w:pPr>
              <w:pStyle w:val="Titre1"/>
              <w:spacing w:line="276" w:lineRule="auto"/>
              <w:rPr>
                <w:rFonts w:ascii="Ranchers" w:hAnsi="Ranchers"/>
                <w:color w:val="542719" w:themeColor="accent3" w:themeShade="40"/>
                <w:lang w:val="fr-CA"/>
              </w:rPr>
            </w:pPr>
            <w:bookmarkStart w:id="4" w:name="_Toc167274680"/>
            <w:r>
              <w:rPr>
                <w:rFonts w:ascii="Ranchers" w:hAnsi="Ranchers"/>
                <w:color w:val="542719" w:themeColor="accent3" w:themeShade="40"/>
                <w:lang w:val="fr-CA"/>
              </w:rPr>
              <w:t>Liste des contrôles</w:t>
            </w:r>
            <w:bookmarkEnd w:id="4"/>
          </w:p>
          <w:p w14:paraId="0715771D" w14:textId="3D732E59" w:rsidR="00BF3C68" w:rsidRPr="008F1BE2" w:rsidRDefault="00BF3C68" w:rsidP="006617EF">
            <w:pPr>
              <w:spacing w:line="276" w:lineRule="auto"/>
              <w:rPr>
                <w:rFonts w:ascii="Reddit Mono" w:hAnsi="Reddit Mono"/>
                <w:lang w:val="fr-CA"/>
              </w:rPr>
            </w:pPr>
            <w:r w:rsidRPr="008F1BE2">
              <w:rPr>
                <w:rFonts w:ascii="Reddit Mono" w:hAnsi="Reddit Mono"/>
                <w:lang w:val="fr-CA"/>
              </w:rPr>
              <w:t>Écran « </w:t>
            </w:r>
            <w:r w:rsidRPr="008F1BE2">
              <w:rPr>
                <w:rFonts w:ascii="Reddit Mono" w:hAnsi="Reddit Mono"/>
                <w:b/>
                <w:bCs/>
                <w:lang w:val="fr-CA"/>
              </w:rPr>
              <w:t>Sender</w:t>
            </w:r>
            <w:r w:rsidRPr="008F1BE2">
              <w:rPr>
                <w:rFonts w:ascii="Reddit Mono" w:hAnsi="Reddit Mono"/>
                <w:lang w:val="fr-CA"/>
              </w:rPr>
              <w:t> » :</w:t>
            </w:r>
          </w:p>
          <w:p w14:paraId="634780D9" w14:textId="3A0DC59A" w:rsidR="001C28CE" w:rsidRPr="008F1BE2" w:rsidRDefault="001C28CE" w:rsidP="006617EF">
            <w:pPr>
              <w:pStyle w:val="Paragraphedeliste"/>
              <w:numPr>
                <w:ilvl w:val="0"/>
                <w:numId w:val="6"/>
              </w:numPr>
              <w:spacing w:line="276" w:lineRule="auto"/>
              <w:rPr>
                <w:rFonts w:ascii="Reddit Mono" w:hAnsi="Reddit Mono"/>
                <w:lang w:val="fr-CA"/>
              </w:rPr>
            </w:pPr>
            <w:r w:rsidRPr="008F1BE2">
              <w:rPr>
                <w:rFonts w:ascii="Reddit Mono" w:hAnsi="Reddit Mono"/>
                <w:b/>
                <w:bCs/>
                <w:lang w:val="fr-CA"/>
              </w:rPr>
              <w:t>Bouton Start</w:t>
            </w:r>
            <w:r w:rsidRPr="008F1BE2">
              <w:rPr>
                <w:rFonts w:ascii="Reddit Mono" w:hAnsi="Reddit Mono"/>
                <w:lang w:val="fr-CA"/>
              </w:rPr>
              <w:t> : Connexion au Chromecast.</w:t>
            </w:r>
          </w:p>
          <w:p w14:paraId="6EAC33B8" w14:textId="703DA885" w:rsidR="00BF3C68" w:rsidRPr="008F1BE2" w:rsidRDefault="00BF3C68" w:rsidP="006617EF">
            <w:pPr>
              <w:pStyle w:val="Paragraphedeliste"/>
              <w:numPr>
                <w:ilvl w:val="0"/>
                <w:numId w:val="5"/>
              </w:numPr>
              <w:spacing w:line="276" w:lineRule="auto"/>
              <w:jc w:val="both"/>
              <w:rPr>
                <w:lang w:val="fr-CA"/>
              </w:rPr>
            </w:pPr>
            <w:r w:rsidRPr="008F1BE2">
              <w:rPr>
                <w:rFonts w:ascii="Reddit Mono" w:hAnsi="Reddit Mono"/>
                <w:b/>
                <w:bCs/>
                <w:lang w:val="fr-CA"/>
              </w:rPr>
              <w:t>Vingt-six lettres alphabétiques</w:t>
            </w:r>
            <w:r w:rsidRPr="008F1BE2">
              <w:rPr>
                <w:rFonts w:ascii="Reddit Mono" w:hAnsi="Reddit Mono"/>
                <w:lang w:val="fr-CA"/>
              </w:rPr>
              <w:t> : Chacune d’elle</w:t>
            </w:r>
            <w:r w:rsidR="00F52C51">
              <w:rPr>
                <w:rFonts w:ascii="Reddit Mono" w:hAnsi="Reddit Mono"/>
                <w:lang w:val="fr-CA"/>
              </w:rPr>
              <w:t>s</w:t>
            </w:r>
            <w:r w:rsidRPr="008F1BE2">
              <w:rPr>
                <w:rFonts w:ascii="Reddit Mono" w:hAnsi="Reddit Mono"/>
                <w:lang w:val="fr-CA"/>
              </w:rPr>
              <w:t>, lorsqu’elle est cliquée, est encapsulée dans un fichier .</w:t>
            </w:r>
            <w:proofErr w:type="spellStart"/>
            <w:r w:rsidRPr="008F1BE2">
              <w:rPr>
                <w:rFonts w:ascii="Reddit Mono" w:hAnsi="Reddit Mono"/>
                <w:lang w:val="fr-CA"/>
              </w:rPr>
              <w:t>json</w:t>
            </w:r>
            <w:proofErr w:type="spellEnd"/>
            <w:r w:rsidRPr="008F1BE2">
              <w:rPr>
                <w:rFonts w:ascii="Reddit Mono" w:hAnsi="Reddit Mono"/>
                <w:lang w:val="fr-CA"/>
              </w:rPr>
              <w:t xml:space="preserve"> qui est envoyé au </w:t>
            </w:r>
            <w:proofErr w:type="spellStart"/>
            <w:r w:rsidRPr="008F1BE2">
              <w:rPr>
                <w:rFonts w:ascii="Reddit Mono" w:hAnsi="Reddit Mono"/>
                <w:lang w:val="fr-CA"/>
              </w:rPr>
              <w:t>receiver</w:t>
            </w:r>
            <w:proofErr w:type="spellEnd"/>
            <w:r w:rsidRPr="008F1BE2">
              <w:rPr>
                <w:rFonts w:ascii="Reddit Mono" w:hAnsi="Reddit Mono"/>
                <w:lang w:val="fr-CA"/>
              </w:rPr>
              <w:t xml:space="preserve"> qui l’affichera si elle fait partie du mot à découvrir.</w:t>
            </w:r>
          </w:p>
          <w:p w14:paraId="44A0B13E" w14:textId="7B16A25F" w:rsidR="00F36824" w:rsidRPr="008F1BE2" w:rsidRDefault="00D51C4C" w:rsidP="006617EF">
            <w:pPr>
              <w:pStyle w:val="IntroductionText"/>
              <w:numPr>
                <w:ilvl w:val="0"/>
                <w:numId w:val="5"/>
              </w:numPr>
              <w:spacing w:line="276" w:lineRule="auto"/>
              <w:jc w:val="both"/>
              <w:rPr>
                <w:rFonts w:ascii="Reddit Mono" w:hAnsi="Reddit Mono"/>
                <w:i w:val="0"/>
                <w:iCs w:val="0"/>
                <w:color w:val="auto"/>
                <w:sz w:val="24"/>
                <w:lang w:val="fr-CA"/>
              </w:rPr>
            </w:pPr>
            <w:r w:rsidRPr="008F1BE2">
              <w:rPr>
                <w:rFonts w:ascii="Reddit Mono" w:hAnsi="Reddit Mono"/>
                <w:b/>
                <w:bCs/>
                <w:i w:val="0"/>
                <w:iCs w:val="0"/>
                <w:color w:val="auto"/>
                <w:sz w:val="24"/>
                <w:lang w:val="fr-CA"/>
              </w:rPr>
              <w:t>Un bouton « </w:t>
            </w:r>
            <w:proofErr w:type="spellStart"/>
            <w:r w:rsidRPr="008F1BE2">
              <w:rPr>
                <w:rFonts w:ascii="Reddit Mono" w:hAnsi="Reddit Mono"/>
                <w:b/>
                <w:bCs/>
                <w:i w:val="0"/>
                <w:iCs w:val="0"/>
                <w:color w:val="auto"/>
                <w:sz w:val="24"/>
                <w:lang w:val="fr-CA"/>
              </w:rPr>
              <w:t>Make</w:t>
            </w:r>
            <w:proofErr w:type="spellEnd"/>
            <w:r w:rsidRPr="008F1BE2">
              <w:rPr>
                <w:rFonts w:ascii="Reddit Mono" w:hAnsi="Reddit Mono"/>
                <w:b/>
                <w:bCs/>
                <w:i w:val="0"/>
                <w:iCs w:val="0"/>
                <w:color w:val="auto"/>
                <w:sz w:val="24"/>
                <w:lang w:val="fr-CA"/>
              </w:rPr>
              <w:t xml:space="preserve"> it </w:t>
            </w:r>
            <w:proofErr w:type="spellStart"/>
            <w:r w:rsidRPr="008F1BE2">
              <w:rPr>
                <w:rFonts w:ascii="Reddit Mono" w:hAnsi="Reddit Mono"/>
                <w:b/>
                <w:bCs/>
                <w:i w:val="0"/>
                <w:iCs w:val="0"/>
                <w:color w:val="auto"/>
                <w:sz w:val="24"/>
                <w:lang w:val="fr-CA"/>
              </w:rPr>
              <w:t>Bigger</w:t>
            </w:r>
            <w:proofErr w:type="spellEnd"/>
            <w:r w:rsidRPr="008F1BE2">
              <w:rPr>
                <w:rFonts w:ascii="Reddit Mono" w:hAnsi="Reddit Mono"/>
                <w:b/>
                <w:bCs/>
                <w:i w:val="0"/>
                <w:iCs w:val="0"/>
                <w:color w:val="auto"/>
                <w:sz w:val="24"/>
                <w:lang w:val="fr-CA"/>
              </w:rPr>
              <w:t xml:space="preserve"> </w:t>
            </w:r>
            <w:r w:rsidRPr="008F1BE2">
              <w:rPr>
                <w:rFonts w:ascii="Reddit Mono" w:hAnsi="Reddit Mono"/>
                <w:b/>
                <w:bCs/>
                <w:i w:val="0"/>
                <w:iCs w:val="0"/>
                <w:color w:val="auto"/>
                <w:lang w:val="fr-CA"/>
              </w:rPr>
              <w:t>»</w:t>
            </w:r>
            <w:r w:rsidRPr="008F1BE2">
              <w:rPr>
                <w:rFonts w:ascii="Reddit Mono" w:hAnsi="Reddit Mono"/>
                <w:i w:val="0"/>
                <w:iCs w:val="0"/>
                <w:color w:val="auto"/>
                <w:sz w:val="24"/>
                <w:lang w:val="fr-CA"/>
              </w:rPr>
              <w:t xml:space="preserve"> et </w:t>
            </w:r>
            <w:r w:rsidRPr="008F1BE2">
              <w:rPr>
                <w:rFonts w:ascii="Reddit Mono" w:hAnsi="Reddit Mono"/>
                <w:b/>
                <w:bCs/>
                <w:i w:val="0"/>
                <w:iCs w:val="0"/>
                <w:color w:val="auto"/>
                <w:sz w:val="24"/>
                <w:lang w:val="fr-CA"/>
              </w:rPr>
              <w:t>« </w:t>
            </w:r>
            <w:proofErr w:type="spellStart"/>
            <w:r w:rsidRPr="008F1BE2">
              <w:rPr>
                <w:rFonts w:ascii="Reddit Mono" w:hAnsi="Reddit Mono"/>
                <w:b/>
                <w:bCs/>
                <w:i w:val="0"/>
                <w:iCs w:val="0"/>
                <w:color w:val="auto"/>
                <w:sz w:val="24"/>
                <w:lang w:val="fr-CA"/>
              </w:rPr>
              <w:t>Make</w:t>
            </w:r>
            <w:proofErr w:type="spellEnd"/>
            <w:r w:rsidRPr="008F1BE2">
              <w:rPr>
                <w:rFonts w:ascii="Reddit Mono" w:hAnsi="Reddit Mono"/>
                <w:b/>
                <w:bCs/>
                <w:i w:val="0"/>
                <w:iCs w:val="0"/>
                <w:color w:val="auto"/>
                <w:sz w:val="24"/>
                <w:lang w:val="fr-CA"/>
              </w:rPr>
              <w:t xml:space="preserve"> it </w:t>
            </w:r>
            <w:proofErr w:type="spellStart"/>
            <w:r w:rsidRPr="008F1BE2">
              <w:rPr>
                <w:rFonts w:ascii="Reddit Mono" w:hAnsi="Reddit Mono"/>
                <w:b/>
                <w:bCs/>
                <w:i w:val="0"/>
                <w:iCs w:val="0"/>
                <w:color w:val="auto"/>
                <w:sz w:val="24"/>
                <w:lang w:val="fr-CA"/>
              </w:rPr>
              <w:t>Smaller</w:t>
            </w:r>
            <w:proofErr w:type="spellEnd"/>
            <w:r w:rsidRPr="008F1BE2">
              <w:rPr>
                <w:rFonts w:ascii="Reddit Mono" w:hAnsi="Reddit Mono"/>
                <w:b/>
                <w:bCs/>
                <w:i w:val="0"/>
                <w:iCs w:val="0"/>
                <w:color w:val="auto"/>
                <w:sz w:val="24"/>
                <w:lang w:val="fr-CA"/>
              </w:rPr>
              <w:t xml:space="preserve"> </w:t>
            </w:r>
            <w:r w:rsidRPr="008F1BE2">
              <w:rPr>
                <w:rFonts w:ascii="Reddit Mono" w:hAnsi="Reddit Mono"/>
                <w:b/>
                <w:bCs/>
                <w:i w:val="0"/>
                <w:iCs w:val="0"/>
                <w:color w:val="auto"/>
                <w:lang w:val="fr-CA"/>
              </w:rPr>
              <w:t>»</w:t>
            </w:r>
            <w:r w:rsidRPr="008F1BE2">
              <w:rPr>
                <w:rFonts w:ascii="Reddit Mono" w:hAnsi="Reddit Mono"/>
                <w:i w:val="0"/>
                <w:iCs w:val="0"/>
                <w:color w:val="auto"/>
                <w:lang w:val="fr-CA"/>
              </w:rPr>
              <w:t xml:space="preserve"> </w:t>
            </w:r>
            <w:r w:rsidRPr="008F1BE2">
              <w:rPr>
                <w:rFonts w:ascii="Reddit Mono" w:hAnsi="Reddit Mono"/>
                <w:i w:val="0"/>
                <w:iCs w:val="0"/>
                <w:color w:val="auto"/>
                <w:sz w:val="24"/>
                <w:lang w:val="fr-CA"/>
              </w:rPr>
              <w:t>qui permettent à l’utilisateur</w:t>
            </w:r>
            <w:r w:rsidR="00E939E3" w:rsidRPr="008F1BE2">
              <w:rPr>
                <w:rFonts w:ascii="Reddit Mono" w:hAnsi="Reddit Mono"/>
                <w:i w:val="0"/>
                <w:iCs w:val="0"/>
                <w:color w:val="auto"/>
                <w:sz w:val="24"/>
                <w:lang w:val="fr-CA"/>
              </w:rPr>
              <w:t xml:space="preserve"> une accessibilité accrue</w:t>
            </w:r>
            <w:r w:rsidRPr="008F1BE2">
              <w:rPr>
                <w:rFonts w:ascii="Reddit Mono" w:hAnsi="Reddit Mono"/>
                <w:i w:val="0"/>
                <w:iCs w:val="0"/>
                <w:color w:val="auto"/>
                <w:sz w:val="24"/>
                <w:lang w:val="fr-CA"/>
              </w:rPr>
              <w:t xml:space="preserve"> </w:t>
            </w:r>
            <w:r w:rsidR="00E939E3" w:rsidRPr="008F1BE2">
              <w:rPr>
                <w:rFonts w:ascii="Reddit Mono" w:hAnsi="Reddit Mono"/>
                <w:i w:val="0"/>
                <w:iCs w:val="0"/>
                <w:color w:val="auto"/>
                <w:sz w:val="24"/>
                <w:lang w:val="fr-CA"/>
              </w:rPr>
              <w:t>et</w:t>
            </w:r>
            <w:r w:rsidRPr="008F1BE2">
              <w:rPr>
                <w:rFonts w:ascii="Reddit Mono" w:hAnsi="Reddit Mono"/>
                <w:i w:val="0"/>
                <w:iCs w:val="0"/>
                <w:color w:val="auto"/>
                <w:sz w:val="24"/>
                <w:lang w:val="fr-CA"/>
              </w:rPr>
              <w:t xml:space="preserve"> changer la grosseur du clavier afin d’être confortable pour jouer.</w:t>
            </w:r>
          </w:p>
          <w:p w14:paraId="7A4116F0" w14:textId="77777777" w:rsidR="006617EF" w:rsidRDefault="006617EF" w:rsidP="006617EF">
            <w:pPr>
              <w:pStyle w:val="IntroductionText"/>
              <w:spacing w:line="276" w:lineRule="auto"/>
              <w:rPr>
                <w:rFonts w:ascii="Reddit Mono" w:hAnsi="Reddit Mono"/>
                <w:i w:val="0"/>
                <w:iCs w:val="0"/>
                <w:sz w:val="24"/>
                <w:lang w:val="fr-CA"/>
              </w:rPr>
            </w:pPr>
          </w:p>
          <w:p w14:paraId="1C95E51B" w14:textId="0D507D1C" w:rsidR="004C3321" w:rsidRDefault="004C3321" w:rsidP="006617EF">
            <w:pPr>
              <w:pStyle w:val="IntroductionText"/>
              <w:spacing w:line="276" w:lineRule="auto"/>
              <w:rPr>
                <w:rFonts w:ascii="Reddit Mono" w:hAnsi="Reddit Mono"/>
                <w:i w:val="0"/>
                <w:iCs w:val="0"/>
                <w:sz w:val="24"/>
                <w:lang w:val="fr-CA"/>
              </w:rPr>
            </w:pPr>
          </w:p>
          <w:p w14:paraId="3D831034" w14:textId="779D0E75" w:rsidR="004C3321" w:rsidRDefault="004C3321" w:rsidP="006617EF">
            <w:pPr>
              <w:pStyle w:val="Titre1"/>
              <w:spacing w:line="276" w:lineRule="auto"/>
              <w:rPr>
                <w:rFonts w:ascii="Ranchers" w:hAnsi="Ranchers"/>
                <w:color w:val="542719" w:themeColor="accent3" w:themeShade="40"/>
                <w:lang w:val="fr-CA"/>
              </w:rPr>
            </w:pPr>
            <w:bookmarkStart w:id="5" w:name="_Toc167274681"/>
            <w:r>
              <w:rPr>
                <w:rFonts w:ascii="Ranchers" w:hAnsi="Ranchers"/>
                <w:color w:val="542719" w:themeColor="accent3" w:themeShade="40"/>
                <w:lang w:val="fr-CA"/>
              </w:rPr>
              <w:t>Liste des contrôles (suite)</w:t>
            </w:r>
            <w:bookmarkEnd w:id="5"/>
          </w:p>
          <w:p w14:paraId="685760E2" w14:textId="0448642D" w:rsidR="004C3321" w:rsidRDefault="004C3321" w:rsidP="006617EF">
            <w:pPr>
              <w:spacing w:line="276" w:lineRule="auto"/>
              <w:rPr>
                <w:rFonts w:ascii="Reddit Mono" w:hAnsi="Reddit Mono"/>
                <w:lang w:val="fr-CA"/>
              </w:rPr>
            </w:pPr>
            <w:r>
              <w:rPr>
                <w:rFonts w:ascii="Reddit Mono" w:hAnsi="Reddit Mono"/>
                <w:lang w:val="fr-CA"/>
              </w:rPr>
              <w:t>Écran « </w:t>
            </w:r>
            <w:proofErr w:type="spellStart"/>
            <w:r w:rsidRPr="00E939E3">
              <w:rPr>
                <w:rFonts w:ascii="Reddit Mono" w:hAnsi="Reddit Mono"/>
                <w:b/>
                <w:bCs/>
                <w:lang w:val="fr-CA"/>
              </w:rPr>
              <w:t>Receiver</w:t>
            </w:r>
            <w:proofErr w:type="spellEnd"/>
            <w:r>
              <w:rPr>
                <w:rFonts w:ascii="Reddit Mono" w:hAnsi="Reddit Mono"/>
                <w:lang w:val="fr-CA"/>
              </w:rPr>
              <w:t> » :</w:t>
            </w:r>
          </w:p>
          <w:p w14:paraId="3D682FF0" w14:textId="1B36975B" w:rsidR="004C3321" w:rsidRDefault="007853F9" w:rsidP="006617EF">
            <w:pPr>
              <w:pStyle w:val="Paragraphedeliste"/>
              <w:numPr>
                <w:ilvl w:val="0"/>
                <w:numId w:val="7"/>
              </w:numPr>
              <w:spacing w:line="276" w:lineRule="auto"/>
              <w:rPr>
                <w:rFonts w:ascii="Reddit Mono" w:hAnsi="Reddit Mono"/>
                <w:lang w:val="fr-CA"/>
              </w:rPr>
            </w:pPr>
            <w:r w:rsidRPr="007853F9">
              <w:rPr>
                <w:noProof/>
                <w:color w:val="EFC5C5" w:themeColor="accent6"/>
                <w:lang w:val="en-AU" w:eastAsia="en-AU"/>
              </w:rPr>
              <mc:AlternateContent>
                <mc:Choice Requires="wps">
                  <w:drawing>
                    <wp:anchor distT="0" distB="0" distL="114300" distR="114300" simplePos="0" relativeHeight="251705344" behindDoc="1" locked="1" layoutInCell="1" allowOverlap="1" wp14:anchorId="1859411F" wp14:editId="719343F2">
                      <wp:simplePos x="0" y="0"/>
                      <wp:positionH relativeFrom="page">
                        <wp:posOffset>-906780</wp:posOffset>
                      </wp:positionH>
                      <wp:positionV relativeFrom="page">
                        <wp:posOffset>10160</wp:posOffset>
                      </wp:positionV>
                      <wp:extent cx="7772400" cy="10047605"/>
                      <wp:effectExtent l="0" t="0" r="0" b="0"/>
                      <wp:wrapNone/>
                      <wp:docPr id="791366624" name="Rectangle 7913666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47605"/>
                              </a:xfrm>
                              <a:prstGeom prst="rect">
                                <a:avLst/>
                              </a:prstGeom>
                              <a:solidFill>
                                <a:schemeClr val="accent3">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0D3E4" id="Rectangle 791366624" o:spid="_x0000_s1026" alt="&quot;&quot;" style="position:absolute;margin-left:-71.4pt;margin-top:.8pt;width:612pt;height:791.1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" fillcolor="#eed0c6 [3206]" stroked="f" strokeweight="2pt">
                      <v:fill opacity="26214f"/>
                      <v:stroke miterlimit="4"/>
                      <v:textbox inset="3pt,3pt,3pt,3pt"/>
                      <w10:wrap anchorx="page" anchory="page"/>
                      <w10:anchorlock/>
                    </v:rect>
                  </w:pict>
                </mc:Fallback>
              </mc:AlternateContent>
            </w:r>
            <w:r w:rsidR="00E939E3" w:rsidRPr="00E939E3">
              <w:rPr>
                <w:rFonts w:ascii="Reddit Mono" w:hAnsi="Reddit Mono"/>
                <w:b/>
                <w:bCs/>
                <w:lang w:val="fr-CA"/>
              </w:rPr>
              <w:t>Bouton « jouer encore »</w:t>
            </w:r>
            <w:r w:rsidR="00E939E3">
              <w:rPr>
                <w:rFonts w:ascii="Reddit Mono" w:hAnsi="Reddit Mono"/>
                <w:lang w:val="fr-CA"/>
              </w:rPr>
              <w:t xml:space="preserve"> permet de recommencer une autre partie.</w:t>
            </w:r>
          </w:p>
          <w:p w14:paraId="07433A5D" w14:textId="55212EFD" w:rsidR="00E939E3" w:rsidRDefault="00E939E3" w:rsidP="006617EF">
            <w:pPr>
              <w:pStyle w:val="Paragraphedeliste"/>
              <w:numPr>
                <w:ilvl w:val="0"/>
                <w:numId w:val="7"/>
              </w:numPr>
              <w:spacing w:line="276" w:lineRule="auto"/>
              <w:rPr>
                <w:rFonts w:ascii="Reddit Mono" w:hAnsi="Reddit Mono"/>
                <w:lang w:val="fr-CA"/>
              </w:rPr>
            </w:pPr>
            <w:r w:rsidRPr="00E939E3">
              <w:rPr>
                <w:rFonts w:ascii="Reddit Mono" w:hAnsi="Reddit Mono"/>
                <w:b/>
                <w:bCs/>
                <w:lang w:val="fr-CA"/>
              </w:rPr>
              <w:t xml:space="preserve">Bouton </w:t>
            </w:r>
            <w:r>
              <w:rPr>
                <w:rFonts w:ascii="Reddit Mono" w:hAnsi="Reddit Mono"/>
                <w:b/>
                <w:bCs/>
                <w:lang w:val="fr-CA"/>
              </w:rPr>
              <w:t>« </w:t>
            </w:r>
            <w:r w:rsidRPr="00E939E3">
              <w:rPr>
                <w:rFonts w:ascii="Reddit Mono" w:hAnsi="Reddit Mono"/>
                <w:b/>
                <w:bCs/>
                <w:lang w:val="fr-CA"/>
              </w:rPr>
              <w:t>quitter</w:t>
            </w:r>
            <w:r>
              <w:rPr>
                <w:rFonts w:ascii="Reddit Mono" w:hAnsi="Reddit Mono"/>
                <w:b/>
                <w:bCs/>
                <w:lang w:val="fr-CA"/>
              </w:rPr>
              <w:t> »</w:t>
            </w:r>
            <w:r>
              <w:rPr>
                <w:rFonts w:ascii="Reddit Mono" w:hAnsi="Reddit Mono"/>
                <w:lang w:val="fr-CA"/>
              </w:rPr>
              <w:t xml:space="preserve"> permet la déconnexion du Chromecast.</w:t>
            </w:r>
          </w:p>
          <w:p w14:paraId="00D8032B" w14:textId="77777777" w:rsidR="00E939E3" w:rsidRDefault="00E939E3" w:rsidP="006617EF">
            <w:pPr>
              <w:spacing w:line="276" w:lineRule="auto"/>
              <w:rPr>
                <w:rFonts w:ascii="Reddit Mono" w:hAnsi="Reddit Mono"/>
                <w:lang w:val="fr-CA"/>
              </w:rPr>
            </w:pPr>
          </w:p>
          <w:p w14:paraId="32D6E6DF" w14:textId="77777777" w:rsidR="006617EF" w:rsidRDefault="006617EF" w:rsidP="006617EF">
            <w:pPr>
              <w:spacing w:line="276" w:lineRule="auto"/>
              <w:rPr>
                <w:rFonts w:ascii="Reddit Mono" w:hAnsi="Reddit Mono"/>
                <w:lang w:val="fr-CA"/>
              </w:rPr>
            </w:pPr>
          </w:p>
          <w:p w14:paraId="482DFFEB" w14:textId="14B1C065" w:rsidR="00E939E3" w:rsidRDefault="00E939E3" w:rsidP="006617EF">
            <w:pPr>
              <w:pStyle w:val="Titre1"/>
              <w:spacing w:line="276" w:lineRule="auto"/>
              <w:rPr>
                <w:rFonts w:ascii="Ranchers" w:hAnsi="Ranchers"/>
                <w:color w:val="542719" w:themeColor="accent3" w:themeShade="40"/>
                <w:lang w:val="fr-CA"/>
              </w:rPr>
            </w:pPr>
            <w:bookmarkStart w:id="6" w:name="_Toc167274682"/>
            <w:r>
              <w:rPr>
                <w:rFonts w:ascii="Ranchers" w:hAnsi="Ranchers"/>
                <w:color w:val="542719" w:themeColor="accent3" w:themeShade="40"/>
                <w:lang w:val="fr-CA"/>
              </w:rPr>
              <w:t>Limitation des contrôles</w:t>
            </w:r>
            <w:bookmarkEnd w:id="6"/>
          </w:p>
          <w:p w14:paraId="512F76B0" w14:textId="6B70327B" w:rsidR="00E939E3" w:rsidRDefault="00E939E3" w:rsidP="006617EF">
            <w:pPr>
              <w:spacing w:line="276" w:lineRule="auto"/>
              <w:rPr>
                <w:rFonts w:ascii="Reddit Mono" w:hAnsi="Reddit Mono"/>
                <w:lang w:val="fr-CA"/>
              </w:rPr>
            </w:pPr>
            <w:r>
              <w:rPr>
                <w:rFonts w:ascii="Reddit Mono" w:hAnsi="Reddit Mono"/>
                <w:lang w:val="fr-CA"/>
              </w:rPr>
              <w:t>Tous les joueurs voient la même interface, sauf s’ils utilisent la fonctionnalité d’accessibilité.</w:t>
            </w:r>
          </w:p>
          <w:p w14:paraId="7D52420E" w14:textId="77777777" w:rsidR="006617EF" w:rsidRDefault="006617EF" w:rsidP="006617EF">
            <w:pPr>
              <w:spacing w:line="276" w:lineRule="auto"/>
              <w:rPr>
                <w:rFonts w:ascii="Reddit Mono" w:hAnsi="Reddit Mono"/>
                <w:lang w:val="fr-CA"/>
              </w:rPr>
            </w:pPr>
          </w:p>
          <w:p w14:paraId="0D2C3D87" w14:textId="77777777" w:rsidR="006617EF" w:rsidRDefault="006617EF" w:rsidP="006617EF">
            <w:pPr>
              <w:spacing w:line="276" w:lineRule="auto"/>
              <w:rPr>
                <w:rFonts w:ascii="Reddit Mono" w:hAnsi="Reddit Mono"/>
                <w:lang w:val="fr-CA"/>
              </w:rPr>
            </w:pPr>
          </w:p>
          <w:p w14:paraId="1DF6A3A1" w14:textId="7F61F098" w:rsidR="007853F9" w:rsidRDefault="007853F9" w:rsidP="007853F9">
            <w:pPr>
              <w:pStyle w:val="Titre1"/>
              <w:spacing w:line="276" w:lineRule="auto"/>
              <w:rPr>
                <w:rFonts w:ascii="Ranchers" w:hAnsi="Ranchers"/>
                <w:color w:val="542719" w:themeColor="accent3" w:themeShade="40"/>
                <w:lang w:val="fr-CA"/>
              </w:rPr>
            </w:pPr>
            <w:bookmarkStart w:id="7" w:name="_Toc167274683"/>
            <w:r>
              <w:rPr>
                <w:rFonts w:ascii="Ranchers" w:hAnsi="Ranchers"/>
                <w:color w:val="542719" w:themeColor="accent3" w:themeShade="40"/>
                <w:lang w:val="fr-CA"/>
              </w:rPr>
              <w:t>Contraintes</w:t>
            </w:r>
            <w:bookmarkEnd w:id="7"/>
          </w:p>
          <w:p w14:paraId="5DF0B252" w14:textId="0876F2DA" w:rsidR="006617EF" w:rsidRPr="007853F9" w:rsidRDefault="007853F9" w:rsidP="00FB022C">
            <w:pPr>
              <w:spacing w:line="276" w:lineRule="auto"/>
              <w:jc w:val="both"/>
              <w:rPr>
                <w:rFonts w:ascii="Reddit Mono" w:hAnsi="Reddit Mono"/>
                <w:lang w:val="fr-CA"/>
              </w:rPr>
            </w:pPr>
            <w:r>
              <w:rPr>
                <w:rFonts w:ascii="Reddit Mono" w:hAnsi="Reddit Mono"/>
                <w:lang w:val="fr-CA"/>
              </w:rPr>
              <w:t xml:space="preserve">Pour assurer une expérience utilisateur satisfaisante, nous nous sommes concentrées à aider les personnes malvoyantes.  </w:t>
            </w:r>
            <w:r w:rsidRPr="007853F9">
              <w:rPr>
                <w:rFonts w:ascii="Reddit Mono" w:hAnsi="Reddit Mono"/>
                <w:lang w:val="fr-CA"/>
              </w:rPr>
              <w:t>Avec les boutons « </w:t>
            </w:r>
            <w:proofErr w:type="spellStart"/>
            <w:r w:rsidRPr="007853F9">
              <w:rPr>
                <w:rFonts w:ascii="Reddit Mono" w:hAnsi="Reddit Mono"/>
                <w:lang w:val="fr-CA"/>
              </w:rPr>
              <w:t>Make</w:t>
            </w:r>
            <w:proofErr w:type="spellEnd"/>
            <w:r w:rsidRPr="007853F9">
              <w:rPr>
                <w:rFonts w:ascii="Reddit Mono" w:hAnsi="Reddit Mono"/>
                <w:lang w:val="fr-CA"/>
              </w:rPr>
              <w:t xml:space="preserve"> it </w:t>
            </w:r>
            <w:proofErr w:type="spellStart"/>
            <w:r w:rsidRPr="007853F9">
              <w:rPr>
                <w:rFonts w:ascii="Reddit Mono" w:hAnsi="Reddit Mono"/>
                <w:lang w:val="fr-CA"/>
              </w:rPr>
              <w:t>Bigger</w:t>
            </w:r>
            <w:proofErr w:type="spellEnd"/>
            <w:r w:rsidRPr="007853F9">
              <w:rPr>
                <w:rFonts w:ascii="Reddit Mono" w:hAnsi="Reddit Mono"/>
                <w:lang w:val="fr-CA"/>
              </w:rPr>
              <w:t> » et « </w:t>
            </w:r>
            <w:proofErr w:type="spellStart"/>
            <w:r w:rsidRPr="007853F9">
              <w:rPr>
                <w:rFonts w:ascii="Reddit Mono" w:hAnsi="Reddit Mono"/>
                <w:lang w:val="fr-CA"/>
              </w:rPr>
              <w:t>Make</w:t>
            </w:r>
            <w:proofErr w:type="spellEnd"/>
            <w:r w:rsidRPr="007853F9">
              <w:rPr>
                <w:rFonts w:ascii="Reddit Mono" w:hAnsi="Reddit Mono"/>
                <w:lang w:val="fr-CA"/>
              </w:rPr>
              <w:t xml:space="preserve"> </w:t>
            </w:r>
            <w:proofErr w:type="spellStart"/>
            <w:r w:rsidRPr="007853F9">
              <w:rPr>
                <w:rFonts w:ascii="Reddit Mono" w:hAnsi="Reddit Mono"/>
                <w:lang w:val="fr-CA"/>
              </w:rPr>
              <w:t>is</w:t>
            </w:r>
            <w:proofErr w:type="spellEnd"/>
            <w:r w:rsidRPr="007853F9">
              <w:rPr>
                <w:rFonts w:ascii="Reddit Mono" w:hAnsi="Reddit Mono"/>
                <w:lang w:val="fr-CA"/>
              </w:rPr>
              <w:t xml:space="preserve"> </w:t>
            </w:r>
            <w:proofErr w:type="spellStart"/>
            <w:r w:rsidRPr="007853F9">
              <w:rPr>
                <w:rFonts w:ascii="Reddit Mono" w:hAnsi="Reddit Mono"/>
                <w:lang w:val="fr-CA"/>
              </w:rPr>
              <w:t>Smaller</w:t>
            </w:r>
            <w:proofErr w:type="spellEnd"/>
            <w:r w:rsidRPr="007853F9">
              <w:rPr>
                <w:rFonts w:ascii="Reddit Mono" w:hAnsi="Reddit Mono"/>
                <w:lang w:val="fr-CA"/>
              </w:rPr>
              <w:t xml:space="preserve"> », les personnes ayant u</w:t>
            </w:r>
            <w:r>
              <w:rPr>
                <w:rFonts w:ascii="Reddit Mono" w:hAnsi="Reddit Mono"/>
                <w:lang w:val="fr-CA"/>
              </w:rPr>
              <w:t>n trouble de la vision pourront ajuster la grosseur du clavier afin d’être confortable</w:t>
            </w:r>
            <w:r w:rsidR="00F52C51">
              <w:rPr>
                <w:rFonts w:ascii="Reddit Mono" w:hAnsi="Reddit Mono"/>
                <w:lang w:val="fr-CA"/>
              </w:rPr>
              <w:t>s</w:t>
            </w:r>
            <w:r>
              <w:rPr>
                <w:rFonts w:ascii="Reddit Mono" w:hAnsi="Reddit Mono"/>
                <w:lang w:val="fr-CA"/>
              </w:rPr>
              <w:t xml:space="preserve"> lors de leur partie endiablée de Cowboy Pendu.</w:t>
            </w:r>
          </w:p>
          <w:p w14:paraId="71FE69CE" w14:textId="77777777" w:rsidR="00E939E3" w:rsidRPr="007853F9" w:rsidRDefault="00E939E3" w:rsidP="00FB022C">
            <w:pPr>
              <w:spacing w:line="276" w:lineRule="auto"/>
              <w:jc w:val="both"/>
              <w:rPr>
                <w:rFonts w:ascii="Reddit Mono" w:hAnsi="Reddit Mono"/>
                <w:lang w:val="fr-CA"/>
              </w:rPr>
            </w:pPr>
          </w:p>
          <w:p w14:paraId="49D97CBF" w14:textId="3208ECA1" w:rsidR="004C3321" w:rsidRPr="007853F9" w:rsidRDefault="004C3321" w:rsidP="006617EF">
            <w:pPr>
              <w:spacing w:line="276" w:lineRule="auto"/>
              <w:rPr>
                <w:lang w:val="fr-CA"/>
              </w:rPr>
            </w:pPr>
          </w:p>
          <w:p w14:paraId="1DE85707" w14:textId="3F15510B" w:rsidR="004C3321" w:rsidRPr="007853F9" w:rsidRDefault="004C3321" w:rsidP="004C3321">
            <w:pPr>
              <w:pStyle w:val="IntroductionText"/>
              <w:rPr>
                <w:rFonts w:ascii="Reddit Mono" w:hAnsi="Reddit Mono"/>
                <w:i w:val="0"/>
                <w:iCs w:val="0"/>
                <w:sz w:val="24"/>
                <w:lang w:val="fr-CA"/>
              </w:rPr>
            </w:pPr>
          </w:p>
        </w:tc>
      </w:tr>
    </w:tbl>
    <w:tbl>
      <w:tblPr>
        <w:tblW w:w="0" w:type="auto"/>
        <w:tblLayout w:type="fixed"/>
        <w:tblLook w:val="0600" w:firstRow="0" w:lastRow="0" w:firstColumn="0" w:lastColumn="0" w:noHBand="1" w:noVBand="1"/>
      </w:tblPr>
      <w:tblGrid>
        <w:gridCol w:w="4663"/>
        <w:gridCol w:w="4663"/>
      </w:tblGrid>
      <w:tr w:rsidR="00AA7317" w:rsidRPr="00DE4060" w14:paraId="7766E125" w14:textId="77777777" w:rsidTr="0017764D">
        <w:trPr>
          <w:trHeight w:val="5273"/>
        </w:trPr>
        <w:tc>
          <w:tcPr>
            <w:tcW w:w="4663" w:type="dxa"/>
          </w:tcPr>
          <w:p w14:paraId="3E9685A0" w14:textId="77777777" w:rsidR="006617EF" w:rsidRPr="007853F9" w:rsidRDefault="006617EF" w:rsidP="006617EF">
            <w:pPr>
              <w:pStyle w:val="Titre5"/>
              <w:rPr>
                <w:rFonts w:ascii="Reddit Mono" w:hAnsi="Reddit Mono"/>
                <w:i w:val="0"/>
                <w:iCs/>
                <w:color w:val="666666"/>
                <w:shd w:val="clear" w:color="auto" w:fill="FFFFFF"/>
                <w:lang w:val="fr-CA"/>
              </w:rPr>
            </w:pPr>
          </w:p>
          <w:p w14:paraId="73B84244" w14:textId="2DDD0225" w:rsidR="00AA7317" w:rsidRPr="006617EF" w:rsidRDefault="006617EF" w:rsidP="006617EF">
            <w:pPr>
              <w:pStyle w:val="Titre5"/>
              <w:rPr>
                <w:rFonts w:ascii="Reddit Mono" w:hAnsi="Reddit Mono"/>
                <w:i w:val="0"/>
                <w:iCs/>
                <w:lang w:val="fr-CA"/>
              </w:rPr>
            </w:pPr>
            <w:r w:rsidRPr="008F1BE2">
              <w:rPr>
                <w:rFonts w:ascii="Reddit Mono" w:hAnsi="Reddit Mono"/>
                <w:i w:val="0"/>
                <w:iCs/>
                <w:color w:val="auto"/>
                <w:shd w:val="clear" w:color="auto" w:fill="FFFFFF"/>
                <w:lang w:val="fr-CA"/>
              </w:rPr>
              <w:t>"Un bon vieux rodéo n'a jamais fait de mal à personne. Des bottes de cowboy, un cheval et des chaps. Rien d'autre ne compte."</w:t>
            </w:r>
          </w:p>
        </w:tc>
        <w:tc>
          <w:tcPr>
            <w:tcW w:w="4663" w:type="dxa"/>
          </w:tcPr>
          <w:p w14:paraId="087E88C6" w14:textId="77777777" w:rsidR="00AA7317" w:rsidRPr="00F52C51" w:rsidRDefault="00AA7317" w:rsidP="00537DAC">
            <w:pPr>
              <w:pStyle w:val="Text"/>
              <w:rPr>
                <w:lang w:val="fr-CA"/>
              </w:rPr>
            </w:pPr>
          </w:p>
          <w:p w14:paraId="5002C1F9" w14:textId="77777777" w:rsidR="008F1BE2" w:rsidRPr="00F52C51" w:rsidRDefault="008F1BE2" w:rsidP="00537DAC">
            <w:pPr>
              <w:pStyle w:val="Text"/>
              <w:rPr>
                <w:lang w:val="fr-CA"/>
              </w:rPr>
            </w:pPr>
          </w:p>
          <w:p w14:paraId="4F956A12" w14:textId="77777777" w:rsidR="00B87C79" w:rsidRPr="00F52C51" w:rsidRDefault="00B87C79" w:rsidP="00537DAC">
            <w:pPr>
              <w:pStyle w:val="Text"/>
              <w:rPr>
                <w:lang w:val="fr-CA"/>
              </w:rPr>
            </w:pPr>
          </w:p>
          <w:p w14:paraId="1C7C2FA6" w14:textId="65037F5C" w:rsidR="008F1BE2" w:rsidRDefault="008F1BE2" w:rsidP="008F1BE2">
            <w:pPr>
              <w:pStyle w:val="Titre1"/>
              <w:spacing w:line="276" w:lineRule="auto"/>
              <w:rPr>
                <w:rFonts w:ascii="Ranchers" w:hAnsi="Ranchers"/>
                <w:color w:val="542719" w:themeColor="accent3" w:themeShade="40"/>
                <w:lang w:val="fr-CA"/>
              </w:rPr>
            </w:pPr>
            <w:bookmarkStart w:id="8" w:name="_Toc167274684"/>
            <w:r>
              <w:rPr>
                <w:rFonts w:ascii="Ranchers" w:hAnsi="Ranchers"/>
                <w:color w:val="542719" w:themeColor="accent3" w:themeShade="40"/>
                <w:lang w:val="fr-CA"/>
              </w:rPr>
              <w:t>Stratégie de test</w:t>
            </w:r>
            <w:bookmarkEnd w:id="8"/>
          </w:p>
          <w:p w14:paraId="103DCA12" w14:textId="624BEB34" w:rsidR="008F1BE2" w:rsidRDefault="00B87C79" w:rsidP="001E6273">
            <w:pPr>
              <w:spacing w:line="276" w:lineRule="auto"/>
              <w:jc w:val="both"/>
              <w:rPr>
                <w:rFonts w:ascii="Reddit Mono" w:hAnsi="Reddit Mono"/>
                <w:lang w:val="fr-CA"/>
              </w:rPr>
            </w:pPr>
            <w:r>
              <w:rPr>
                <w:rFonts w:ascii="Reddit Mono" w:hAnsi="Reddit Mono"/>
                <w:lang w:val="fr-CA"/>
              </w:rPr>
              <w:t xml:space="preserve">Afin de bien tester notre jeu, nous avons choisi de faire plusieurs types de tests. Premièrement, nous allons soumettre nos « gamers » au test de 5 secondes.  Ensuite, </w:t>
            </w:r>
            <w:r w:rsidR="001E6273">
              <w:rPr>
                <w:rFonts w:ascii="Reddit Mono" w:hAnsi="Reddit Mono"/>
                <w:lang w:val="fr-CA"/>
              </w:rPr>
              <w:t>les utilisateurs de Cowboy Pendu effectueront un test d’usabilité.  Les deux types de tests, leurs grilles respectives ainsi que leurs statistiques sont présenté</w:t>
            </w:r>
            <w:r w:rsidR="005A5847">
              <w:rPr>
                <w:rFonts w:ascii="Reddit Mono" w:hAnsi="Reddit Mono"/>
                <w:lang w:val="fr-CA"/>
              </w:rPr>
              <w:t>e</w:t>
            </w:r>
            <w:r w:rsidR="001E6273">
              <w:rPr>
                <w:rFonts w:ascii="Reddit Mono" w:hAnsi="Reddit Mono"/>
                <w:lang w:val="fr-CA"/>
              </w:rPr>
              <w:t xml:space="preserve">s dans un chiffrier Excel fourni en annexe de ce document. </w:t>
            </w:r>
          </w:p>
          <w:p w14:paraId="16B24696" w14:textId="134BF4F2" w:rsidR="001E6273" w:rsidRDefault="001E6273" w:rsidP="001E6273">
            <w:pPr>
              <w:spacing w:line="276" w:lineRule="auto"/>
              <w:jc w:val="both"/>
              <w:rPr>
                <w:rFonts w:ascii="Reddit Mono" w:hAnsi="Reddit Mono"/>
                <w:b/>
                <w:bCs/>
                <w:lang w:val="fr-CA"/>
              </w:rPr>
            </w:pPr>
            <w:r w:rsidRPr="001E6273">
              <w:rPr>
                <w:rFonts w:ascii="Reddit Mono" w:hAnsi="Reddit Mono"/>
                <w:b/>
                <w:bCs/>
                <w:lang w:val="fr-CA"/>
              </w:rPr>
              <w:t xml:space="preserve">Test de 5 secondes : </w:t>
            </w:r>
          </w:p>
          <w:p w14:paraId="09EB13C0" w14:textId="41203FAE" w:rsidR="001E6273" w:rsidRPr="001E6273" w:rsidRDefault="001E6273" w:rsidP="001E6273">
            <w:pPr>
              <w:spacing w:line="276" w:lineRule="auto"/>
              <w:jc w:val="both"/>
              <w:rPr>
                <w:rFonts w:ascii="Reddit Mono" w:hAnsi="Reddit Mono"/>
                <w:lang w:val="fr-CA"/>
              </w:rPr>
            </w:pPr>
            <w:r>
              <w:rPr>
                <w:rFonts w:ascii="Reddit Mono" w:hAnsi="Reddit Mono"/>
                <w:lang w:val="fr-CA"/>
              </w:rPr>
              <w:t>Méthode utilisée pour sonder l’expérience utilisateur.  Évalue l’impact de l’aspect visuel sur l’utilisateur.  Le principe est d’exposer l’utilisateur durant 5 secondes à l’interface puis de recueillir ses impressions.  Aucune action de l’utilisateur.</w:t>
            </w:r>
          </w:p>
          <w:p w14:paraId="5D0B7FB3" w14:textId="697EE5A5" w:rsidR="001E6273" w:rsidRPr="001E6273" w:rsidRDefault="001E6273" w:rsidP="001E6273">
            <w:pPr>
              <w:spacing w:line="276" w:lineRule="auto"/>
              <w:jc w:val="both"/>
              <w:rPr>
                <w:rFonts w:ascii="Reddit Mono" w:hAnsi="Reddit Mono"/>
                <w:b/>
                <w:bCs/>
                <w:lang w:val="fr-CA"/>
              </w:rPr>
            </w:pPr>
            <w:r w:rsidRPr="001E6273">
              <w:rPr>
                <w:rFonts w:ascii="Reddit Mono" w:hAnsi="Reddit Mono"/>
                <w:b/>
                <w:bCs/>
                <w:lang w:val="fr-CA"/>
              </w:rPr>
              <w:t xml:space="preserve">Test d’usabilité : </w:t>
            </w:r>
          </w:p>
          <w:p w14:paraId="55429BFB" w14:textId="311264E8" w:rsidR="008F1BE2" w:rsidRPr="001E6273" w:rsidRDefault="005C2B0A" w:rsidP="001E6273">
            <w:pPr>
              <w:pStyle w:val="Text"/>
              <w:spacing w:line="276" w:lineRule="auto"/>
              <w:jc w:val="both"/>
              <w:rPr>
                <w:rFonts w:ascii="Reddit Mono" w:hAnsi="Reddit Mono"/>
                <w:i w:val="0"/>
                <w:iCs/>
                <w:sz w:val="24"/>
                <w:lang w:val="fr-CA"/>
              </w:rPr>
            </w:pPr>
            <w:r>
              <w:rPr>
                <w:noProof/>
              </w:rPr>
              <w:drawing>
                <wp:anchor distT="0" distB="0" distL="114300" distR="114300" simplePos="0" relativeHeight="251677694" behindDoc="1" locked="0" layoutInCell="1" allowOverlap="1" wp14:anchorId="3623A9AC" wp14:editId="1ECD6FBA">
                  <wp:simplePos x="0" y="0"/>
                  <wp:positionH relativeFrom="column">
                    <wp:posOffset>-3965091</wp:posOffset>
                  </wp:positionH>
                  <wp:positionV relativeFrom="paragraph">
                    <wp:posOffset>722466</wp:posOffset>
                  </wp:positionV>
                  <wp:extent cx="7779774" cy="2923233"/>
                  <wp:effectExtent l="0" t="0" r="0" b="0"/>
                  <wp:wrapNone/>
                  <wp:docPr id="1041791167" name="Image 3" descr="Vector vector bright green realistic seamless grass border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vector bright green realistic seamless grass border isolated on whit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9774" cy="29232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273" w:rsidRPr="001E6273">
              <w:rPr>
                <w:rFonts w:ascii="Reddit Mono" w:hAnsi="Reddit Mono"/>
                <w:i w:val="0"/>
                <w:iCs/>
                <w:sz w:val="24"/>
                <w:lang w:val="fr-CA"/>
              </w:rPr>
              <w:t xml:space="preserve">Méthode </w:t>
            </w:r>
            <w:r w:rsidR="001E6273">
              <w:rPr>
                <w:rFonts w:ascii="Reddit Mono" w:hAnsi="Reddit Mono"/>
                <w:i w:val="0"/>
                <w:iCs/>
                <w:sz w:val="24"/>
                <w:lang w:val="fr-CA"/>
              </w:rPr>
              <w:t>d’évaluation des interfaces mesurant la facilité d’utilisation, la satisfaction de l’utilisateur et l’efficacité, entre autres.  On doit cerner les problèmes, ce qui freine l’utilisateur dans sa démarche et améliorer l’expérience globale.  Les résultats sont guidés par des scénarios de test qui seront analysés pour revoir la conception.</w:t>
            </w:r>
          </w:p>
        </w:tc>
      </w:tr>
      <w:tr w:rsidR="0017764D" w:rsidRPr="00DE4060" w14:paraId="1EBF331F" w14:textId="77777777" w:rsidTr="0017764D">
        <w:trPr>
          <w:trHeight w:val="192"/>
        </w:trPr>
        <w:tc>
          <w:tcPr>
            <w:tcW w:w="4663" w:type="dxa"/>
            <w:tcBorders>
              <w:bottom w:val="single" w:sz="24" w:space="0" w:color="EED0C6" w:themeColor="accent3"/>
            </w:tcBorders>
          </w:tcPr>
          <w:p w14:paraId="40D83709" w14:textId="6463CE00" w:rsidR="0017764D" w:rsidRPr="00B87C79" w:rsidRDefault="0017764D" w:rsidP="00AA7317">
            <w:pPr>
              <w:pStyle w:val="Text"/>
              <w:rPr>
                <w:lang w:val="fr-CA"/>
              </w:rPr>
            </w:pPr>
          </w:p>
        </w:tc>
        <w:tc>
          <w:tcPr>
            <w:tcW w:w="4663" w:type="dxa"/>
            <w:tcBorders>
              <w:bottom w:val="single" w:sz="24" w:space="0" w:color="EED0C6" w:themeColor="accent3"/>
            </w:tcBorders>
          </w:tcPr>
          <w:p w14:paraId="41C43201" w14:textId="08796942" w:rsidR="0017764D" w:rsidRPr="00B87C79" w:rsidRDefault="0017764D" w:rsidP="00AA7317">
            <w:pPr>
              <w:pStyle w:val="Text"/>
              <w:rPr>
                <w:lang w:val="fr-CA"/>
              </w:rPr>
            </w:pPr>
          </w:p>
        </w:tc>
      </w:tr>
      <w:tr w:rsidR="0017764D" w:rsidRPr="00F52C51" w14:paraId="79A4CC0F" w14:textId="77777777" w:rsidTr="0017764D">
        <w:trPr>
          <w:trHeight w:val="3571"/>
        </w:trPr>
        <w:tc>
          <w:tcPr>
            <w:tcW w:w="9326" w:type="dxa"/>
            <w:gridSpan w:val="2"/>
            <w:tcBorders>
              <w:top w:val="single" w:sz="24" w:space="0" w:color="EED0C6" w:themeColor="accent3"/>
            </w:tcBorders>
            <w:vAlign w:val="center"/>
          </w:tcPr>
          <w:p w14:paraId="7B92AD03" w14:textId="7B35BA31" w:rsidR="00DE4060" w:rsidRDefault="005A5847" w:rsidP="00ED38DD">
            <w:pPr>
              <w:pStyle w:val="Text"/>
              <w:rPr>
                <w:lang w:val="fr-CA"/>
              </w:rPr>
            </w:pPr>
            <w:r w:rsidRPr="005C2B0A">
              <w:rPr>
                <w:noProof/>
                <w:lang w:val="fr-CA"/>
              </w:rPr>
              <w:lastRenderedPageBreak/>
              <mc:AlternateContent>
                <mc:Choice Requires="wps">
                  <w:drawing>
                    <wp:anchor distT="45720" distB="45720" distL="114300" distR="114300" simplePos="0" relativeHeight="251707392" behindDoc="0" locked="0" layoutInCell="1" allowOverlap="1" wp14:anchorId="24CF6793" wp14:editId="22E2870B">
                      <wp:simplePos x="0" y="0"/>
                      <wp:positionH relativeFrom="column">
                        <wp:posOffset>-3943350</wp:posOffset>
                      </wp:positionH>
                      <wp:positionV relativeFrom="paragraph">
                        <wp:posOffset>205740</wp:posOffset>
                      </wp:positionV>
                      <wp:extent cx="3816985" cy="444500"/>
                      <wp:effectExtent l="0" t="0" r="12065" b="12700"/>
                      <wp:wrapSquare wrapText="bothSides"/>
                      <wp:docPr id="623263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44500"/>
                              </a:xfrm>
                              <a:prstGeom prst="rect">
                                <a:avLst/>
                              </a:prstGeom>
                              <a:solidFill>
                                <a:schemeClr val="accent2">
                                  <a:lumMod val="90000"/>
                                </a:schemeClr>
                              </a:solidFill>
                              <a:ln w="9525">
                                <a:solidFill>
                                  <a:srgbClr val="000000"/>
                                </a:solidFill>
                                <a:miter lim="800000"/>
                                <a:headEnd/>
                                <a:tailEnd/>
                              </a:ln>
                            </wps:spPr>
                            <wps:txbx>
                              <w:txbxContent>
                                <w:p w14:paraId="2D9D65FA" w14:textId="02DE88B5" w:rsidR="005C2B0A" w:rsidRDefault="005C2B0A" w:rsidP="005C2B0A">
                                  <w:pPr>
                                    <w:pStyle w:val="Titre1"/>
                                    <w:spacing w:line="276" w:lineRule="auto"/>
                                    <w:rPr>
                                      <w:rFonts w:ascii="Ranchers" w:hAnsi="Ranchers"/>
                                      <w:color w:val="542719" w:themeColor="accent3" w:themeShade="40"/>
                                      <w:lang w:val="fr-CA"/>
                                    </w:rPr>
                                  </w:pPr>
                                  <w:bookmarkStart w:id="9" w:name="_Toc167274685"/>
                                  <w:r>
                                    <w:rPr>
                                      <w:rFonts w:ascii="Ranchers" w:hAnsi="Ranchers"/>
                                      <w:color w:val="542719" w:themeColor="accent3" w:themeShade="40"/>
                                      <w:lang w:val="fr-CA"/>
                                    </w:rPr>
                                    <w:t>Maquettes</w:t>
                                  </w:r>
                                  <w:r w:rsidR="005A5847">
                                    <w:rPr>
                                      <w:rFonts w:ascii="Ranchers" w:hAnsi="Ranchers"/>
                                      <w:color w:val="542719" w:themeColor="accent3" w:themeShade="40"/>
                                      <w:lang w:val="fr-CA"/>
                                    </w:rPr>
                                    <w:t xml:space="preserve">  finales</w:t>
                                  </w:r>
                                  <w:r>
                                    <w:rPr>
                                      <w:rFonts w:ascii="Ranchers" w:hAnsi="Ranchers"/>
                                      <w:color w:val="542719" w:themeColor="accent3" w:themeShade="40"/>
                                      <w:lang w:val="fr-CA"/>
                                    </w:rPr>
                                    <w:t xml:space="preserve"> du jeu Cowboy Pendu</w:t>
                                  </w:r>
                                  <w:bookmarkEnd w:id="9"/>
                                </w:p>
                                <w:p w14:paraId="2BC2C248" w14:textId="3F2CE429" w:rsidR="005C2B0A" w:rsidRPr="005C2B0A" w:rsidRDefault="005C2B0A">
                                  <w:pPr>
                                    <w:rPr>
                                      <w:lang w:val="fr-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F6793" id="_x0000_s1029" type="#_x0000_t202" style="position:absolute;margin-left:-310.5pt;margin-top:16.2pt;width:300.55pt;height: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" fillcolor="#c0dada [2885]">
                      <v:textbox>
                        <w:txbxContent>
                          <w:p w14:paraId="2D9D65FA" w14:textId="02DE88B5" w:rsidR="005C2B0A" w:rsidRDefault="005C2B0A" w:rsidP="005C2B0A">
                            <w:pPr>
                              <w:pStyle w:val="Titre1"/>
                              <w:spacing w:line="276" w:lineRule="auto"/>
                              <w:rPr>
                                <w:rFonts w:ascii="Ranchers" w:hAnsi="Ranchers"/>
                                <w:color w:val="542719" w:themeColor="accent3" w:themeShade="40"/>
                                <w:lang w:val="fr-CA"/>
                              </w:rPr>
                            </w:pPr>
                            <w:bookmarkStart w:id="10" w:name="_Toc167274685"/>
                            <w:r>
                              <w:rPr>
                                <w:rFonts w:ascii="Ranchers" w:hAnsi="Ranchers"/>
                                <w:color w:val="542719" w:themeColor="accent3" w:themeShade="40"/>
                                <w:lang w:val="fr-CA"/>
                              </w:rPr>
                              <w:t>Maquettes</w:t>
                            </w:r>
                            <w:r w:rsidR="005A5847">
                              <w:rPr>
                                <w:rFonts w:ascii="Ranchers" w:hAnsi="Ranchers"/>
                                <w:color w:val="542719" w:themeColor="accent3" w:themeShade="40"/>
                                <w:lang w:val="fr-CA"/>
                              </w:rPr>
                              <w:t xml:space="preserve">  finales</w:t>
                            </w:r>
                            <w:r>
                              <w:rPr>
                                <w:rFonts w:ascii="Ranchers" w:hAnsi="Ranchers"/>
                                <w:color w:val="542719" w:themeColor="accent3" w:themeShade="40"/>
                                <w:lang w:val="fr-CA"/>
                              </w:rPr>
                              <w:t xml:space="preserve"> du jeu Cowboy Pendu</w:t>
                            </w:r>
                            <w:bookmarkEnd w:id="10"/>
                          </w:p>
                          <w:p w14:paraId="2BC2C248" w14:textId="3F2CE429" w:rsidR="005C2B0A" w:rsidRPr="005C2B0A" w:rsidRDefault="005C2B0A">
                            <w:pPr>
                              <w:rPr>
                                <w:lang w:val="fr-CA"/>
                              </w:rPr>
                            </w:pPr>
                          </w:p>
                        </w:txbxContent>
                      </v:textbox>
                      <w10:wrap type="square"/>
                    </v:shape>
                  </w:pict>
                </mc:Fallback>
              </mc:AlternateContent>
            </w:r>
          </w:p>
          <w:p w14:paraId="522EBCB6" w14:textId="4A885431" w:rsidR="00DE4060" w:rsidRDefault="00DE4060" w:rsidP="00ED38DD">
            <w:pPr>
              <w:pStyle w:val="Text"/>
              <w:rPr>
                <w:lang w:val="fr-CA"/>
              </w:rPr>
            </w:pPr>
          </w:p>
          <w:p w14:paraId="3B51EB5B" w14:textId="0035DDEB" w:rsidR="00DE4060" w:rsidRDefault="00DE4060" w:rsidP="00ED38DD">
            <w:pPr>
              <w:pStyle w:val="Text"/>
              <w:rPr>
                <w:lang w:val="fr-CA"/>
              </w:rPr>
            </w:pPr>
          </w:p>
          <w:p w14:paraId="41F05BCB" w14:textId="041736CB" w:rsidR="00DE4060" w:rsidRDefault="00DE4060" w:rsidP="00ED38DD">
            <w:pPr>
              <w:pStyle w:val="Text"/>
              <w:rPr>
                <w:lang w:val="fr-CA"/>
              </w:rPr>
            </w:pPr>
          </w:p>
          <w:p w14:paraId="014B0F56" w14:textId="191DA50A" w:rsidR="00DE4060" w:rsidRDefault="005A5847" w:rsidP="00ED38DD">
            <w:pPr>
              <w:pStyle w:val="Text"/>
              <w:rPr>
                <w:lang w:val="fr-CA"/>
              </w:rPr>
            </w:pPr>
            <w:r w:rsidRPr="00DE4060">
              <w:rPr>
                <w:noProof/>
              </w:rPr>
              <w:drawing>
                <wp:anchor distT="0" distB="0" distL="114300" distR="114300" simplePos="0" relativeHeight="251710464" behindDoc="0" locked="0" layoutInCell="1" allowOverlap="1" wp14:anchorId="50F56276" wp14:editId="377ECB2A">
                  <wp:simplePos x="0" y="0"/>
                  <wp:positionH relativeFrom="column">
                    <wp:posOffset>132080</wp:posOffset>
                  </wp:positionH>
                  <wp:positionV relativeFrom="paragraph">
                    <wp:posOffset>26035</wp:posOffset>
                  </wp:positionV>
                  <wp:extent cx="5377180" cy="2447925"/>
                  <wp:effectExtent l="0" t="0" r="0" b="9525"/>
                  <wp:wrapNone/>
                  <wp:docPr id="1487372894"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2894" name="Image 1" descr="Une image contenant texte, Police, capture d’écran, conceptio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7180" cy="2447925"/>
                          </a:xfrm>
                          <a:prstGeom prst="rect">
                            <a:avLst/>
                          </a:prstGeom>
                        </pic:spPr>
                      </pic:pic>
                    </a:graphicData>
                  </a:graphic>
                  <wp14:sizeRelH relativeFrom="margin">
                    <wp14:pctWidth>0</wp14:pctWidth>
                  </wp14:sizeRelH>
                  <wp14:sizeRelV relativeFrom="margin">
                    <wp14:pctHeight>0</wp14:pctHeight>
                  </wp14:sizeRelV>
                </wp:anchor>
              </w:drawing>
            </w:r>
          </w:p>
          <w:p w14:paraId="5E0491AA" w14:textId="1AE99C4B" w:rsidR="00DE4060" w:rsidRDefault="00DE4060" w:rsidP="00ED38DD">
            <w:pPr>
              <w:pStyle w:val="Text"/>
              <w:rPr>
                <w:lang w:val="fr-CA"/>
              </w:rPr>
            </w:pPr>
          </w:p>
          <w:p w14:paraId="0A36F6C0" w14:textId="3DFA3E0F" w:rsidR="0017764D" w:rsidRPr="00B87C79" w:rsidRDefault="0017764D" w:rsidP="00ED38DD">
            <w:pPr>
              <w:pStyle w:val="Text"/>
              <w:rPr>
                <w:lang w:val="fr-CA"/>
              </w:rPr>
            </w:pPr>
          </w:p>
        </w:tc>
      </w:tr>
    </w:tbl>
    <w:p w14:paraId="09E28D98" w14:textId="69151826" w:rsidR="005A5847" w:rsidRDefault="00E66D23">
      <w:pPr>
        <w:rPr>
          <w:lang w:val="fr-CA"/>
        </w:rPr>
      </w:pPr>
      <w:r>
        <w:rPr>
          <w:noProof/>
        </w:rPr>
        <w:drawing>
          <wp:anchor distT="0" distB="0" distL="114300" distR="114300" simplePos="0" relativeHeight="251676669" behindDoc="0" locked="0" layoutInCell="1" allowOverlap="1" wp14:anchorId="4F00690F" wp14:editId="7442C87D">
            <wp:simplePos x="0" y="0"/>
            <wp:positionH relativeFrom="column">
              <wp:posOffset>-949145</wp:posOffset>
            </wp:positionH>
            <wp:positionV relativeFrom="paragraph">
              <wp:posOffset>-2983230</wp:posOffset>
            </wp:positionV>
            <wp:extent cx="7826375" cy="13914120"/>
            <wp:effectExtent l="0" t="0" r="3175" b="0"/>
            <wp:wrapNone/>
            <wp:docPr id="400091614" name="Image 2" descr="Une image contenant text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1614" name="Image 2" descr="Une image contenant texte, dessin humoristiqu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7826375" cy="13914120"/>
                    </a:xfrm>
                    <a:prstGeom prst="rect">
                      <a:avLst/>
                    </a:prstGeom>
                  </pic:spPr>
                </pic:pic>
              </a:graphicData>
            </a:graphic>
            <wp14:sizeRelH relativeFrom="margin">
              <wp14:pctWidth>0</wp14:pctWidth>
            </wp14:sizeRelH>
            <wp14:sizeRelV relativeFrom="margin">
              <wp14:pctHeight>0</wp14:pctHeight>
            </wp14:sizeRelV>
          </wp:anchor>
        </w:drawing>
      </w:r>
    </w:p>
    <w:p w14:paraId="760623F8" w14:textId="77777777" w:rsidR="005A5847" w:rsidRDefault="005A5847">
      <w:pPr>
        <w:rPr>
          <w:lang w:val="fr-CA"/>
        </w:rPr>
      </w:pPr>
    </w:p>
    <w:p w14:paraId="3A08A277" w14:textId="2277345D" w:rsidR="005A5847" w:rsidRDefault="005A5847">
      <w:pPr>
        <w:rPr>
          <w:lang w:val="fr-CA"/>
        </w:rPr>
      </w:pPr>
    </w:p>
    <w:p w14:paraId="5250E08C" w14:textId="77777777" w:rsidR="005A5847" w:rsidRDefault="005A5847">
      <w:pPr>
        <w:rPr>
          <w:lang w:val="fr-CA"/>
        </w:rPr>
      </w:pPr>
    </w:p>
    <w:p w14:paraId="7198D668" w14:textId="5CF16DA8" w:rsidR="005A5847" w:rsidRDefault="005A5847">
      <w:pPr>
        <w:rPr>
          <w:lang w:val="fr-CA"/>
        </w:rPr>
      </w:pPr>
    </w:p>
    <w:p w14:paraId="6018E5AD" w14:textId="1B4B7C53" w:rsidR="005A5847" w:rsidRDefault="005A5847">
      <w:pPr>
        <w:rPr>
          <w:lang w:val="fr-CA"/>
        </w:rPr>
      </w:pPr>
    </w:p>
    <w:p w14:paraId="6C5FE886" w14:textId="42FC093B" w:rsidR="005A5847" w:rsidRDefault="005A5847">
      <w:pPr>
        <w:rPr>
          <w:lang w:val="fr-CA"/>
        </w:rPr>
      </w:pPr>
    </w:p>
    <w:p w14:paraId="5CD9FA9C" w14:textId="71C5A886" w:rsidR="005A5847" w:rsidRDefault="005A5847">
      <w:pPr>
        <w:rPr>
          <w:lang w:val="fr-CA"/>
        </w:rPr>
      </w:pPr>
      <w:r w:rsidRPr="00DE4060">
        <w:rPr>
          <w:noProof/>
        </w:rPr>
        <w:drawing>
          <wp:anchor distT="0" distB="0" distL="114300" distR="114300" simplePos="0" relativeHeight="251709440" behindDoc="0" locked="0" layoutInCell="1" allowOverlap="1" wp14:anchorId="76D2BB7E" wp14:editId="78E25628">
            <wp:simplePos x="0" y="0"/>
            <wp:positionH relativeFrom="column">
              <wp:posOffset>243368</wp:posOffset>
            </wp:positionH>
            <wp:positionV relativeFrom="paragraph">
              <wp:posOffset>66512</wp:posOffset>
            </wp:positionV>
            <wp:extent cx="5377180" cy="2454275"/>
            <wp:effectExtent l="0" t="0" r="0" b="3175"/>
            <wp:wrapNone/>
            <wp:docPr id="478926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2604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7180" cy="2454275"/>
                    </a:xfrm>
                    <a:prstGeom prst="rect">
                      <a:avLst/>
                    </a:prstGeom>
                  </pic:spPr>
                </pic:pic>
              </a:graphicData>
            </a:graphic>
            <wp14:sizeRelH relativeFrom="margin">
              <wp14:pctWidth>0</wp14:pctWidth>
            </wp14:sizeRelH>
            <wp14:sizeRelV relativeFrom="margin">
              <wp14:pctHeight>0</wp14:pctHeight>
            </wp14:sizeRelV>
          </wp:anchor>
        </w:drawing>
      </w:r>
    </w:p>
    <w:p w14:paraId="32BC6DD7" w14:textId="06802DAF" w:rsidR="005A5847" w:rsidRDefault="005A5847">
      <w:pPr>
        <w:rPr>
          <w:lang w:val="fr-CA"/>
        </w:rPr>
      </w:pPr>
    </w:p>
    <w:p w14:paraId="6F644463" w14:textId="1CF4F8A4" w:rsidR="005A5847" w:rsidRDefault="005A5847">
      <w:pPr>
        <w:rPr>
          <w:lang w:val="fr-CA"/>
        </w:rPr>
      </w:pPr>
    </w:p>
    <w:p w14:paraId="4BB6B555" w14:textId="147F890E" w:rsidR="005A5847" w:rsidRDefault="005A5847">
      <w:pPr>
        <w:rPr>
          <w:lang w:val="fr-CA"/>
        </w:rPr>
      </w:pPr>
    </w:p>
    <w:p w14:paraId="1EE45581" w14:textId="6F14242A" w:rsidR="005A5847" w:rsidRDefault="005A5847">
      <w:pPr>
        <w:rPr>
          <w:lang w:val="fr-CA"/>
        </w:rPr>
      </w:pPr>
    </w:p>
    <w:p w14:paraId="77646FB8" w14:textId="7512473C" w:rsidR="005A5847" w:rsidRDefault="005A5847">
      <w:pPr>
        <w:rPr>
          <w:lang w:val="fr-CA"/>
        </w:rPr>
      </w:pPr>
    </w:p>
    <w:p w14:paraId="34CADC54" w14:textId="77777777" w:rsidR="005A5847" w:rsidRDefault="005A5847">
      <w:pPr>
        <w:rPr>
          <w:lang w:val="fr-CA"/>
        </w:rPr>
      </w:pPr>
    </w:p>
    <w:p w14:paraId="1609BC77" w14:textId="02073997" w:rsidR="005A5847" w:rsidRDefault="005A5847">
      <w:pPr>
        <w:rPr>
          <w:lang w:val="fr-CA"/>
        </w:rPr>
      </w:pPr>
    </w:p>
    <w:p w14:paraId="416C7812" w14:textId="7AD4C748" w:rsidR="005A5847" w:rsidRDefault="005A5847">
      <w:pPr>
        <w:rPr>
          <w:lang w:val="fr-CA"/>
        </w:rPr>
      </w:pPr>
    </w:p>
    <w:p w14:paraId="3703E92A" w14:textId="77777777" w:rsidR="005A5847" w:rsidRDefault="005A5847">
      <w:pPr>
        <w:rPr>
          <w:lang w:val="fr-CA"/>
        </w:rPr>
      </w:pPr>
    </w:p>
    <w:p w14:paraId="336F0034" w14:textId="33B8914D" w:rsidR="005A5847" w:rsidRDefault="005A5847">
      <w:pPr>
        <w:rPr>
          <w:lang w:val="fr-CA"/>
        </w:rPr>
      </w:pPr>
    </w:p>
    <w:p w14:paraId="492C36EB" w14:textId="77777777" w:rsidR="005A5847" w:rsidRDefault="005A5847">
      <w:pPr>
        <w:rPr>
          <w:lang w:val="fr-CA"/>
        </w:rPr>
      </w:pPr>
    </w:p>
    <w:p w14:paraId="214DFC11" w14:textId="77777777" w:rsidR="005A5847" w:rsidRDefault="005A5847">
      <w:pPr>
        <w:rPr>
          <w:lang w:val="fr-CA"/>
        </w:rPr>
      </w:pPr>
    </w:p>
    <w:p w14:paraId="70257947" w14:textId="72FBA42E" w:rsidR="005A5847" w:rsidRDefault="005A5847">
      <w:pPr>
        <w:rPr>
          <w:lang w:val="fr-CA"/>
        </w:rPr>
      </w:pPr>
    </w:p>
    <w:p w14:paraId="716EFAF8" w14:textId="6D83611E" w:rsidR="005A5847" w:rsidRDefault="005A5847">
      <w:pPr>
        <w:rPr>
          <w:lang w:val="fr-CA"/>
        </w:rPr>
      </w:pPr>
    </w:p>
    <w:p w14:paraId="6FA70AF1" w14:textId="322A3142" w:rsidR="005A5847" w:rsidRDefault="005A5847">
      <w:pPr>
        <w:rPr>
          <w:lang w:val="fr-CA"/>
        </w:rPr>
      </w:pPr>
    </w:p>
    <w:p w14:paraId="37E3CBEE" w14:textId="6431B368" w:rsidR="005A5847" w:rsidRDefault="00E66D23">
      <w:pPr>
        <w:rPr>
          <w:lang w:val="fr-CA"/>
        </w:rPr>
      </w:pPr>
      <w:r w:rsidRPr="00E66D23">
        <w:rPr>
          <w:noProof/>
        </w:rPr>
        <w:drawing>
          <wp:anchor distT="0" distB="0" distL="114300" distR="114300" simplePos="0" relativeHeight="251716608" behindDoc="0" locked="0" layoutInCell="1" allowOverlap="1" wp14:anchorId="472820DD" wp14:editId="30200615">
            <wp:simplePos x="0" y="0"/>
            <wp:positionH relativeFrom="column">
              <wp:posOffset>201768</wp:posOffset>
            </wp:positionH>
            <wp:positionV relativeFrom="paragraph">
              <wp:posOffset>44747</wp:posOffset>
            </wp:positionV>
            <wp:extent cx="5456649" cy="3191207"/>
            <wp:effectExtent l="0" t="0" r="0" b="9525"/>
            <wp:wrapNone/>
            <wp:docPr id="650023284" name="Image 1" descr="Une image contenant texte, béta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3284" name="Image 1" descr="Une image contenant texte, bétail&#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456649" cy="3191207"/>
                    </a:xfrm>
                    <a:prstGeom prst="rect">
                      <a:avLst/>
                    </a:prstGeom>
                  </pic:spPr>
                </pic:pic>
              </a:graphicData>
            </a:graphic>
            <wp14:sizeRelH relativeFrom="margin">
              <wp14:pctWidth>0</wp14:pctWidth>
            </wp14:sizeRelH>
            <wp14:sizeRelV relativeFrom="margin">
              <wp14:pctHeight>0</wp14:pctHeight>
            </wp14:sizeRelV>
          </wp:anchor>
        </w:drawing>
      </w:r>
    </w:p>
    <w:p w14:paraId="3012D4CA" w14:textId="084DE774" w:rsidR="005A5847" w:rsidRDefault="005A5847">
      <w:pPr>
        <w:rPr>
          <w:lang w:val="fr-CA"/>
        </w:rPr>
      </w:pPr>
    </w:p>
    <w:p w14:paraId="2DE5FE93" w14:textId="1C276C2B" w:rsidR="005A5847" w:rsidRDefault="005A5847">
      <w:pPr>
        <w:rPr>
          <w:lang w:val="fr-CA"/>
        </w:rPr>
      </w:pPr>
    </w:p>
    <w:p w14:paraId="7B7ECFFC" w14:textId="06756FB0" w:rsidR="005A5847" w:rsidRDefault="005A5847">
      <w:pPr>
        <w:rPr>
          <w:lang w:val="fr-CA"/>
        </w:rPr>
      </w:pPr>
    </w:p>
    <w:p w14:paraId="0DA4E1D8" w14:textId="77777777" w:rsidR="005A5847" w:rsidRDefault="005A5847">
      <w:pPr>
        <w:rPr>
          <w:lang w:val="fr-CA"/>
        </w:rPr>
      </w:pPr>
    </w:p>
    <w:p w14:paraId="79BF160F" w14:textId="77777777" w:rsidR="005A5847" w:rsidRDefault="005A5847">
      <w:pPr>
        <w:rPr>
          <w:lang w:val="fr-CA"/>
        </w:rPr>
      </w:pPr>
    </w:p>
    <w:p w14:paraId="4586F5E7" w14:textId="77777777" w:rsidR="005A5847" w:rsidRDefault="005A5847">
      <w:pPr>
        <w:rPr>
          <w:lang w:val="fr-CA"/>
        </w:rPr>
      </w:pPr>
    </w:p>
    <w:p w14:paraId="0C4E17A0" w14:textId="77777777" w:rsidR="005A5847" w:rsidRDefault="005A5847">
      <w:pPr>
        <w:rPr>
          <w:lang w:val="fr-CA"/>
        </w:rPr>
      </w:pPr>
    </w:p>
    <w:p w14:paraId="63C01E7C" w14:textId="77777777" w:rsidR="005A5847" w:rsidRDefault="005A5847">
      <w:pPr>
        <w:rPr>
          <w:lang w:val="fr-CA"/>
        </w:rPr>
      </w:pPr>
    </w:p>
    <w:p w14:paraId="2C555E55" w14:textId="77777777" w:rsidR="005A5847" w:rsidRDefault="005A5847">
      <w:pPr>
        <w:rPr>
          <w:lang w:val="fr-CA"/>
        </w:rPr>
      </w:pPr>
    </w:p>
    <w:p w14:paraId="368697A1" w14:textId="77777777" w:rsidR="005A5847" w:rsidRDefault="005A5847">
      <w:pPr>
        <w:rPr>
          <w:lang w:val="fr-CA"/>
        </w:rPr>
      </w:pPr>
    </w:p>
    <w:p w14:paraId="4A33700B" w14:textId="77777777" w:rsidR="005A5847" w:rsidRDefault="005A5847">
      <w:pPr>
        <w:rPr>
          <w:lang w:val="fr-CA"/>
        </w:rPr>
      </w:pPr>
    </w:p>
    <w:p w14:paraId="60896B7E" w14:textId="77777777" w:rsidR="005A5847" w:rsidRDefault="005A5847">
      <w:pPr>
        <w:rPr>
          <w:lang w:val="fr-CA"/>
        </w:rPr>
      </w:pPr>
    </w:p>
    <w:p w14:paraId="432E49BB" w14:textId="77777777" w:rsidR="005A5847" w:rsidRDefault="005A5847">
      <w:pPr>
        <w:rPr>
          <w:lang w:val="fr-CA"/>
        </w:rPr>
      </w:pPr>
    </w:p>
    <w:p w14:paraId="6A06CC5F" w14:textId="77777777" w:rsidR="005A5847" w:rsidRDefault="005A5847">
      <w:pPr>
        <w:rPr>
          <w:lang w:val="fr-CA"/>
        </w:rPr>
      </w:pPr>
    </w:p>
    <w:p w14:paraId="7272097E" w14:textId="77777777" w:rsidR="005A5847" w:rsidRDefault="005A5847">
      <w:pPr>
        <w:rPr>
          <w:lang w:val="fr-CA"/>
        </w:rPr>
      </w:pPr>
    </w:p>
    <w:p w14:paraId="72418EAC" w14:textId="77777777" w:rsidR="005A5847" w:rsidRDefault="005A5847">
      <w:pPr>
        <w:rPr>
          <w:lang w:val="fr-CA"/>
        </w:rPr>
      </w:pPr>
    </w:p>
    <w:p w14:paraId="475FB8B7" w14:textId="77777777" w:rsidR="005A5847" w:rsidRDefault="005A5847">
      <w:pPr>
        <w:rPr>
          <w:lang w:val="fr-CA"/>
        </w:rPr>
      </w:pPr>
    </w:p>
    <w:p w14:paraId="277E26F2" w14:textId="0AB4C72F" w:rsidR="005A5847" w:rsidRPr="005A5847" w:rsidRDefault="005A5847" w:rsidP="005A5847">
      <w:pPr>
        <w:rPr>
          <w:rFonts w:ascii="Times New Roman" w:eastAsia="Times New Roman" w:hAnsi="Times New Roman" w:cs="Times New Roman"/>
          <w:lang w:val="en-CA" w:eastAsia="en-CA"/>
        </w:rPr>
      </w:pPr>
      <w:r>
        <w:rPr>
          <w:noProof/>
        </w:rPr>
        <w:lastRenderedPageBreak/>
        <w:drawing>
          <wp:anchor distT="0" distB="0" distL="114300" distR="114300" simplePos="0" relativeHeight="251675644" behindDoc="0" locked="0" layoutInCell="1" allowOverlap="1" wp14:anchorId="61F1A552" wp14:editId="1933B887">
            <wp:simplePos x="0" y="0"/>
            <wp:positionH relativeFrom="column">
              <wp:posOffset>-948044</wp:posOffset>
            </wp:positionH>
            <wp:positionV relativeFrom="paragraph">
              <wp:posOffset>-921856</wp:posOffset>
            </wp:positionV>
            <wp:extent cx="7793355" cy="13854430"/>
            <wp:effectExtent l="0" t="0" r="0" b="0"/>
            <wp:wrapNone/>
            <wp:docPr id="528614924" name="Image 3" descr="Une image contenant texte, dessin humorist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4924" name="Image 3" descr="Une image contenant texte, dessin humoristique, circuit&#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93355" cy="1385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6BD6C" w14:textId="730EAB90" w:rsidR="005A5847" w:rsidRPr="005A5847" w:rsidRDefault="005A5847" w:rsidP="005A5847">
      <w:pPr>
        <w:rPr>
          <w:rFonts w:ascii="Times New Roman" w:eastAsia="Times New Roman" w:hAnsi="Times New Roman" w:cs="Times New Roman"/>
          <w:lang w:val="en-CA" w:eastAsia="en-CA"/>
        </w:rPr>
      </w:pPr>
    </w:p>
    <w:p w14:paraId="3227589B" w14:textId="14D898C5" w:rsidR="00314EDE" w:rsidRPr="00F52C51" w:rsidRDefault="005A5847">
      <w:pPr>
        <w:rPr>
          <w:lang w:val="fr-CA"/>
        </w:rPr>
      </w:pPr>
      <w:r w:rsidRPr="005A5847">
        <w:rPr>
          <w:rFonts w:ascii="Times New Roman" w:eastAsia="Times New Roman" w:hAnsi="Times New Roman" w:cs="Times New Roman"/>
          <w:noProof/>
          <w:lang w:val="en-CA" w:eastAsia="en-CA"/>
        </w:rPr>
        <w:drawing>
          <wp:anchor distT="0" distB="0" distL="114300" distR="114300" simplePos="0" relativeHeight="251715584" behindDoc="0" locked="0" layoutInCell="1" allowOverlap="1" wp14:anchorId="044FEBD3" wp14:editId="510950F5">
            <wp:simplePos x="0" y="0"/>
            <wp:positionH relativeFrom="column">
              <wp:posOffset>-595268</wp:posOffset>
            </wp:positionH>
            <wp:positionV relativeFrom="paragraph">
              <wp:posOffset>1226161</wp:posOffset>
            </wp:positionV>
            <wp:extent cx="7100448" cy="3313651"/>
            <wp:effectExtent l="0" t="0" r="0" b="0"/>
            <wp:wrapNone/>
            <wp:docPr id="1011944380" name="Image 8"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4380" name="Image 8" descr="Une image contenant texte, capture d’écran, Rectangle, Polic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0448" cy="3313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847">
        <w:rPr>
          <w:rFonts w:ascii="Times New Roman" w:eastAsia="Times New Roman" w:hAnsi="Times New Roman" w:cs="Times New Roman"/>
          <w:noProof/>
          <w:lang w:val="en-CA" w:eastAsia="en-CA"/>
        </w:rPr>
        <w:drawing>
          <wp:anchor distT="0" distB="0" distL="114300" distR="114300" simplePos="0" relativeHeight="251711488" behindDoc="0" locked="0" layoutInCell="1" allowOverlap="1" wp14:anchorId="7326830B" wp14:editId="6405E404">
            <wp:simplePos x="0" y="0"/>
            <wp:positionH relativeFrom="column">
              <wp:posOffset>-595630</wp:posOffset>
            </wp:positionH>
            <wp:positionV relativeFrom="paragraph">
              <wp:posOffset>4664262</wp:posOffset>
            </wp:positionV>
            <wp:extent cx="7100448" cy="3313651"/>
            <wp:effectExtent l="0" t="0" r="0" b="0"/>
            <wp:wrapNone/>
            <wp:docPr id="987341153" name="Image 6" descr="Une image contenant texte, capture d’écran, symbol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1153" name="Image 6" descr="Une image contenant texte, capture d’écran, symbole, Rectangl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0448" cy="3313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B0A">
        <w:rPr>
          <w:noProof/>
          <w:lang w:val="fr-CA"/>
        </w:rPr>
        <mc:AlternateContent>
          <mc:Choice Requires="wps">
            <w:drawing>
              <wp:anchor distT="45720" distB="45720" distL="114300" distR="114300" simplePos="0" relativeHeight="251713536" behindDoc="0" locked="0" layoutInCell="1" allowOverlap="1" wp14:anchorId="3E8C08D8" wp14:editId="6B8B95C1">
                <wp:simplePos x="0" y="0"/>
                <wp:positionH relativeFrom="column">
                  <wp:posOffset>-662940</wp:posOffset>
                </wp:positionH>
                <wp:positionV relativeFrom="paragraph">
                  <wp:posOffset>344805</wp:posOffset>
                </wp:positionV>
                <wp:extent cx="3959225" cy="444500"/>
                <wp:effectExtent l="0" t="0" r="22225" b="12700"/>
                <wp:wrapSquare wrapText="bothSides"/>
                <wp:docPr id="16757439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225" cy="444500"/>
                        </a:xfrm>
                        <a:prstGeom prst="rect">
                          <a:avLst/>
                        </a:prstGeom>
                        <a:solidFill>
                          <a:schemeClr val="accent2">
                            <a:lumMod val="90000"/>
                          </a:schemeClr>
                        </a:solidFill>
                        <a:ln w="9525">
                          <a:solidFill>
                            <a:srgbClr val="000000"/>
                          </a:solidFill>
                          <a:miter lim="800000"/>
                          <a:headEnd/>
                          <a:tailEnd/>
                        </a:ln>
                      </wps:spPr>
                      <wps:txbx>
                        <w:txbxContent>
                          <w:p w14:paraId="6E62323B" w14:textId="32CDF2C5" w:rsidR="005A5847" w:rsidRDefault="005A5847" w:rsidP="005A5847">
                            <w:pPr>
                              <w:pStyle w:val="Titre1"/>
                              <w:spacing w:line="276" w:lineRule="auto"/>
                              <w:rPr>
                                <w:rFonts w:ascii="Ranchers" w:hAnsi="Ranchers"/>
                                <w:color w:val="542719" w:themeColor="accent3" w:themeShade="40"/>
                                <w:lang w:val="fr-CA"/>
                              </w:rPr>
                            </w:pPr>
                            <w:bookmarkStart w:id="11" w:name="_Toc167274686"/>
                            <w:r>
                              <w:rPr>
                                <w:rFonts w:ascii="Ranchers" w:hAnsi="Ranchers"/>
                                <w:color w:val="542719" w:themeColor="accent3" w:themeShade="40"/>
                                <w:lang w:val="fr-CA"/>
                              </w:rPr>
                              <w:t>Maquette</w:t>
                            </w:r>
                            <w:r>
                              <w:rPr>
                                <w:rFonts w:ascii="Ranchers" w:hAnsi="Ranchers"/>
                                <w:color w:val="542719" w:themeColor="accent3" w:themeShade="40"/>
                                <w:lang w:val="fr-CA"/>
                              </w:rPr>
                              <w:t>s</w:t>
                            </w:r>
                            <w:r>
                              <w:rPr>
                                <w:rFonts w:ascii="Ranchers" w:hAnsi="Ranchers"/>
                                <w:color w:val="542719" w:themeColor="accent3" w:themeShade="40"/>
                                <w:lang w:val="fr-CA"/>
                              </w:rPr>
                              <w:t xml:space="preserve">  </w:t>
                            </w:r>
                            <w:r>
                              <w:rPr>
                                <w:rFonts w:ascii="Ranchers" w:hAnsi="Ranchers"/>
                                <w:color w:val="542719" w:themeColor="accent3" w:themeShade="40"/>
                                <w:lang w:val="fr-CA"/>
                              </w:rPr>
                              <w:t xml:space="preserve">initiales </w:t>
                            </w:r>
                            <w:r>
                              <w:rPr>
                                <w:rFonts w:ascii="Ranchers" w:hAnsi="Ranchers"/>
                                <w:color w:val="542719" w:themeColor="accent3" w:themeShade="40"/>
                                <w:lang w:val="fr-CA"/>
                              </w:rPr>
                              <w:t>du jeu Cowboy Pendu</w:t>
                            </w:r>
                            <w:bookmarkEnd w:id="11"/>
                          </w:p>
                          <w:p w14:paraId="482DEB28" w14:textId="77777777" w:rsidR="005A5847" w:rsidRPr="005C2B0A" w:rsidRDefault="005A5847" w:rsidP="005A5847">
                            <w:pPr>
                              <w:rPr>
                                <w:lang w:val="fr-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C08D8" id="_x0000_s1030" type="#_x0000_t202" style="position:absolute;margin-left:-52.2pt;margin-top:27.15pt;width:311.75pt;height: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" fillcolor="#c0dada [2885]">
                <v:textbox>
                  <w:txbxContent>
                    <w:p w14:paraId="6E62323B" w14:textId="32CDF2C5" w:rsidR="005A5847" w:rsidRDefault="005A5847" w:rsidP="005A5847">
                      <w:pPr>
                        <w:pStyle w:val="Titre1"/>
                        <w:spacing w:line="276" w:lineRule="auto"/>
                        <w:rPr>
                          <w:rFonts w:ascii="Ranchers" w:hAnsi="Ranchers"/>
                          <w:color w:val="542719" w:themeColor="accent3" w:themeShade="40"/>
                          <w:lang w:val="fr-CA"/>
                        </w:rPr>
                      </w:pPr>
                      <w:bookmarkStart w:id="12" w:name="_Toc167274686"/>
                      <w:r>
                        <w:rPr>
                          <w:rFonts w:ascii="Ranchers" w:hAnsi="Ranchers"/>
                          <w:color w:val="542719" w:themeColor="accent3" w:themeShade="40"/>
                          <w:lang w:val="fr-CA"/>
                        </w:rPr>
                        <w:t>Maquette</w:t>
                      </w:r>
                      <w:r>
                        <w:rPr>
                          <w:rFonts w:ascii="Ranchers" w:hAnsi="Ranchers"/>
                          <w:color w:val="542719" w:themeColor="accent3" w:themeShade="40"/>
                          <w:lang w:val="fr-CA"/>
                        </w:rPr>
                        <w:t>s</w:t>
                      </w:r>
                      <w:r>
                        <w:rPr>
                          <w:rFonts w:ascii="Ranchers" w:hAnsi="Ranchers"/>
                          <w:color w:val="542719" w:themeColor="accent3" w:themeShade="40"/>
                          <w:lang w:val="fr-CA"/>
                        </w:rPr>
                        <w:t xml:space="preserve">  </w:t>
                      </w:r>
                      <w:r>
                        <w:rPr>
                          <w:rFonts w:ascii="Ranchers" w:hAnsi="Ranchers"/>
                          <w:color w:val="542719" w:themeColor="accent3" w:themeShade="40"/>
                          <w:lang w:val="fr-CA"/>
                        </w:rPr>
                        <w:t xml:space="preserve">initiales </w:t>
                      </w:r>
                      <w:r>
                        <w:rPr>
                          <w:rFonts w:ascii="Ranchers" w:hAnsi="Ranchers"/>
                          <w:color w:val="542719" w:themeColor="accent3" w:themeShade="40"/>
                          <w:lang w:val="fr-CA"/>
                        </w:rPr>
                        <w:t>du jeu Cowboy Pendu</w:t>
                      </w:r>
                      <w:bookmarkEnd w:id="12"/>
                    </w:p>
                    <w:p w14:paraId="482DEB28" w14:textId="77777777" w:rsidR="005A5847" w:rsidRPr="005C2B0A" w:rsidRDefault="005A5847" w:rsidP="005A5847">
                      <w:pPr>
                        <w:rPr>
                          <w:lang w:val="fr-CA"/>
                        </w:rPr>
                      </w:pPr>
                    </w:p>
                  </w:txbxContent>
                </v:textbox>
                <w10:wrap type="square"/>
              </v:shape>
            </w:pict>
          </mc:Fallback>
        </mc:AlternateContent>
      </w:r>
    </w:p>
    <w:sectPr w:rsidR="00314EDE" w:rsidRPr="00F52C51" w:rsidSect="008248B8">
      <w:footerReference w:type="even" r:id="rId20"/>
      <w:footerReference w:type="default" r:id="rId21"/>
      <w:pgSz w:w="12240" w:h="15840" w:code="1"/>
      <w:pgMar w:top="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D9AAD" w14:textId="77777777" w:rsidR="005F1B51" w:rsidRDefault="005F1B51" w:rsidP="0006271E">
      <w:r>
        <w:separator/>
      </w:r>
    </w:p>
  </w:endnote>
  <w:endnote w:type="continuationSeparator" w:id="0">
    <w:p w14:paraId="427CEA84" w14:textId="77777777" w:rsidR="005F1B51" w:rsidRDefault="005F1B51"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lasassy Caps">
    <w:charset w:val="00"/>
    <w:family w:val="auto"/>
    <w:pitch w:val="variable"/>
    <w:sig w:usb0="800000EF" w:usb1="4000204B" w:usb2="00000000" w:usb3="00000000" w:csb0="00000001" w:csb1="00000000"/>
  </w:font>
  <w:font w:name="Ranchers">
    <w:panose1 w:val="020B0903030202050004"/>
    <w:charset w:val="00"/>
    <w:family w:val="swiss"/>
    <w:pitch w:val="variable"/>
    <w:sig w:usb0="A00000BF" w:usb1="5000005B" w:usb2="00000000" w:usb3="00000000" w:csb0="00000093" w:csb1="00000000"/>
  </w:font>
  <w:font w:name="Reddit Mono">
    <w:panose1 w:val="02000009000000000000"/>
    <w:charset w:val="00"/>
    <w:family w:val="modern"/>
    <w:pitch w:val="fixed"/>
    <w:sig w:usb0="A00000FF" w:usb1="520060FB" w:usb2="00000000" w:usb3="00000000" w:csb0="00000193"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076420444"/>
      <w:docPartObj>
        <w:docPartGallery w:val="Page Numbers (Bottom of Page)"/>
        <w:docPartUnique/>
      </w:docPartObj>
    </w:sdtPr>
    <w:sdtContent>
      <w:p w14:paraId="25A54131" w14:textId="5D61FB2A" w:rsidR="0006271E" w:rsidRDefault="0006271E" w:rsidP="00857BD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A12509">
          <w:rPr>
            <w:rStyle w:val="Numrodepage"/>
            <w:noProof/>
          </w:rPr>
          <w:t>2</w:t>
        </w:r>
        <w:r>
          <w:rPr>
            <w:rStyle w:val="Numrodepage"/>
          </w:rPr>
          <w:fldChar w:fldCharType="end"/>
        </w:r>
      </w:p>
    </w:sdtContent>
  </w:sdt>
  <w:p w14:paraId="4FC2B58A" w14:textId="77777777" w:rsidR="0006271E" w:rsidRDefault="0006271E" w:rsidP="0006271E">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396635694"/>
      <w:docPartObj>
        <w:docPartGallery w:val="Page Numbers (Bottom of Page)"/>
        <w:docPartUnique/>
      </w:docPartObj>
    </w:sdtPr>
    <w:sdtContent>
      <w:p w14:paraId="5A8F4E44" w14:textId="77777777" w:rsidR="0006271E" w:rsidRDefault="0006271E" w:rsidP="00A45A59">
        <w:pPr>
          <w:pStyle w:val="Pieddepage"/>
        </w:pPr>
        <w:r w:rsidRPr="00D85677">
          <w:rPr>
            <w:rStyle w:val="Numrodepage"/>
            <w:rFonts w:ascii="Corbel" w:hAnsi="Corbel"/>
          </w:rPr>
          <w:t xml:space="preserve">PAGE </w:t>
        </w:r>
        <w:r w:rsidRPr="00D85677">
          <w:rPr>
            <w:rStyle w:val="Numrodepage"/>
            <w:rFonts w:ascii="Corbel" w:hAnsi="Corbel"/>
          </w:rPr>
          <w:fldChar w:fldCharType="begin"/>
        </w:r>
        <w:r w:rsidRPr="00D85677">
          <w:rPr>
            <w:rStyle w:val="Numrodepage"/>
            <w:rFonts w:ascii="Corbel" w:hAnsi="Corbel"/>
          </w:rPr>
          <w:instrText xml:space="preserve"> PAGE </w:instrText>
        </w:r>
        <w:r w:rsidRPr="00D85677">
          <w:rPr>
            <w:rStyle w:val="Numrodepage"/>
            <w:rFonts w:ascii="Corbel" w:hAnsi="Corbel"/>
          </w:rPr>
          <w:fldChar w:fldCharType="separate"/>
        </w:r>
        <w:r w:rsidR="00834654" w:rsidRPr="00D85677">
          <w:rPr>
            <w:rStyle w:val="Numrodepage"/>
            <w:rFonts w:ascii="Corbel" w:hAnsi="Corbel"/>
            <w:noProof/>
          </w:rPr>
          <w:t>2</w:t>
        </w:r>
        <w:r w:rsidRPr="00D85677">
          <w:rPr>
            <w:rStyle w:val="Numrodepage"/>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BAB32" w14:textId="77777777" w:rsidR="005F1B51" w:rsidRDefault="005F1B51" w:rsidP="0006271E">
      <w:r>
        <w:separator/>
      </w:r>
    </w:p>
  </w:footnote>
  <w:footnote w:type="continuationSeparator" w:id="0">
    <w:p w14:paraId="6E765950" w14:textId="77777777" w:rsidR="005F1B51" w:rsidRDefault="005F1B51" w:rsidP="000627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941A38"/>
    <w:multiLevelType w:val="hybridMultilevel"/>
    <w:tmpl w:val="07C42A8C"/>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55585E"/>
    <w:multiLevelType w:val="hybridMultilevel"/>
    <w:tmpl w:val="EC26EB2C"/>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DDA3EBF"/>
    <w:multiLevelType w:val="hybridMultilevel"/>
    <w:tmpl w:val="D4A427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EB97B9A"/>
    <w:multiLevelType w:val="hybridMultilevel"/>
    <w:tmpl w:val="4FFABB0A"/>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FDC50C2"/>
    <w:multiLevelType w:val="hybridMultilevel"/>
    <w:tmpl w:val="B0F2AED4"/>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A982998"/>
    <w:multiLevelType w:val="hybridMultilevel"/>
    <w:tmpl w:val="D28E4B8C"/>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1621901"/>
    <w:multiLevelType w:val="hybridMultilevel"/>
    <w:tmpl w:val="A01AA79C"/>
    <w:lvl w:ilvl="0" w:tplc="D2CA196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578442376">
    <w:abstractNumId w:val="1"/>
  </w:num>
  <w:num w:numId="2" w16cid:durableId="20857898">
    <w:abstractNumId w:val="3"/>
  </w:num>
  <w:num w:numId="3" w16cid:durableId="641228196">
    <w:abstractNumId w:val="2"/>
  </w:num>
  <w:num w:numId="4" w16cid:durableId="1551068354">
    <w:abstractNumId w:val="0"/>
  </w:num>
  <w:num w:numId="5" w16cid:durableId="1328289825">
    <w:abstractNumId w:val="6"/>
  </w:num>
  <w:num w:numId="6" w16cid:durableId="1536041321">
    <w:abstractNumId w:val="5"/>
  </w:num>
  <w:num w:numId="7" w16cid:durableId="3008835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097"/>
    <w:rsid w:val="00017B10"/>
    <w:rsid w:val="00056442"/>
    <w:rsid w:val="0006271E"/>
    <w:rsid w:val="000927EC"/>
    <w:rsid w:val="000A4961"/>
    <w:rsid w:val="000B5D29"/>
    <w:rsid w:val="000D54C3"/>
    <w:rsid w:val="00116244"/>
    <w:rsid w:val="00173543"/>
    <w:rsid w:val="0017764D"/>
    <w:rsid w:val="001C28CE"/>
    <w:rsid w:val="001E06EE"/>
    <w:rsid w:val="001E6273"/>
    <w:rsid w:val="00300806"/>
    <w:rsid w:val="00314EDE"/>
    <w:rsid w:val="00370139"/>
    <w:rsid w:val="003B0923"/>
    <w:rsid w:val="003B1B76"/>
    <w:rsid w:val="00433508"/>
    <w:rsid w:val="004C1316"/>
    <w:rsid w:val="004C3321"/>
    <w:rsid w:val="004C7F2B"/>
    <w:rsid w:val="005120A6"/>
    <w:rsid w:val="005206CD"/>
    <w:rsid w:val="005276A8"/>
    <w:rsid w:val="00537DAC"/>
    <w:rsid w:val="005A1F68"/>
    <w:rsid w:val="005A5847"/>
    <w:rsid w:val="005C2B0A"/>
    <w:rsid w:val="005D4907"/>
    <w:rsid w:val="005D6B25"/>
    <w:rsid w:val="005F1B51"/>
    <w:rsid w:val="005F55FA"/>
    <w:rsid w:val="00611B01"/>
    <w:rsid w:val="00652118"/>
    <w:rsid w:val="006531EE"/>
    <w:rsid w:val="006617EF"/>
    <w:rsid w:val="00667CD7"/>
    <w:rsid w:val="006748DB"/>
    <w:rsid w:val="006B6807"/>
    <w:rsid w:val="006C60E6"/>
    <w:rsid w:val="006D0ADB"/>
    <w:rsid w:val="00702CCF"/>
    <w:rsid w:val="00715806"/>
    <w:rsid w:val="00781A8C"/>
    <w:rsid w:val="00782A2C"/>
    <w:rsid w:val="007853F9"/>
    <w:rsid w:val="007A2531"/>
    <w:rsid w:val="007D144E"/>
    <w:rsid w:val="0081410C"/>
    <w:rsid w:val="00815D34"/>
    <w:rsid w:val="008248B8"/>
    <w:rsid w:val="00834654"/>
    <w:rsid w:val="00856259"/>
    <w:rsid w:val="00887B9F"/>
    <w:rsid w:val="008A5F4C"/>
    <w:rsid w:val="008B07C5"/>
    <w:rsid w:val="008F1BE2"/>
    <w:rsid w:val="00952F7D"/>
    <w:rsid w:val="00981B93"/>
    <w:rsid w:val="009F1F4F"/>
    <w:rsid w:val="00A1131F"/>
    <w:rsid w:val="00A12509"/>
    <w:rsid w:val="00A32309"/>
    <w:rsid w:val="00A45A59"/>
    <w:rsid w:val="00A45BDD"/>
    <w:rsid w:val="00A5372F"/>
    <w:rsid w:val="00A6381B"/>
    <w:rsid w:val="00A76DED"/>
    <w:rsid w:val="00A76F40"/>
    <w:rsid w:val="00A82D92"/>
    <w:rsid w:val="00A83EF7"/>
    <w:rsid w:val="00A87DB2"/>
    <w:rsid w:val="00AA7317"/>
    <w:rsid w:val="00AB3097"/>
    <w:rsid w:val="00AD03D9"/>
    <w:rsid w:val="00B606A5"/>
    <w:rsid w:val="00B864BA"/>
    <w:rsid w:val="00B87C79"/>
    <w:rsid w:val="00B94050"/>
    <w:rsid w:val="00BB2EB8"/>
    <w:rsid w:val="00BE02BB"/>
    <w:rsid w:val="00BF3C68"/>
    <w:rsid w:val="00C35637"/>
    <w:rsid w:val="00C520AF"/>
    <w:rsid w:val="00C7210B"/>
    <w:rsid w:val="00CA6651"/>
    <w:rsid w:val="00D47333"/>
    <w:rsid w:val="00D50ABE"/>
    <w:rsid w:val="00D51C4C"/>
    <w:rsid w:val="00D62CAD"/>
    <w:rsid w:val="00D64ACC"/>
    <w:rsid w:val="00D85677"/>
    <w:rsid w:val="00DE4060"/>
    <w:rsid w:val="00DE772F"/>
    <w:rsid w:val="00E02588"/>
    <w:rsid w:val="00E17E37"/>
    <w:rsid w:val="00E37D9D"/>
    <w:rsid w:val="00E66D23"/>
    <w:rsid w:val="00E8561E"/>
    <w:rsid w:val="00E939E3"/>
    <w:rsid w:val="00EB2E4A"/>
    <w:rsid w:val="00ED38DD"/>
    <w:rsid w:val="00F00CEE"/>
    <w:rsid w:val="00F032EC"/>
    <w:rsid w:val="00F36824"/>
    <w:rsid w:val="00F52C51"/>
    <w:rsid w:val="00F705AF"/>
    <w:rsid w:val="00FB022C"/>
    <w:rsid w:val="00FC524D"/>
    <w:rsid w:val="00FD0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3A30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73543"/>
  </w:style>
  <w:style w:type="paragraph" w:styleId="Titre1">
    <w:name w:val="heading 1"/>
    <w:basedOn w:val="Titre3"/>
    <w:next w:val="Normal"/>
    <w:link w:val="Titre1Car"/>
    <w:qFormat/>
    <w:rsid w:val="00537DAC"/>
    <w:pPr>
      <w:outlineLvl w:val="0"/>
    </w:pPr>
  </w:style>
  <w:style w:type="paragraph" w:styleId="Titre2">
    <w:name w:val="heading 2"/>
    <w:basedOn w:val="Titre3"/>
    <w:next w:val="Normal"/>
    <w:link w:val="Titre2Car"/>
    <w:uiPriority w:val="1"/>
    <w:qFormat/>
    <w:rsid w:val="00781A8C"/>
    <w:pPr>
      <w:outlineLvl w:val="1"/>
    </w:pPr>
    <w:rPr>
      <w:color w:val="A84F32" w:themeColor="accent3" w:themeShade="80"/>
    </w:rPr>
  </w:style>
  <w:style w:type="paragraph" w:styleId="Titre3">
    <w:name w:val="heading 3"/>
    <w:basedOn w:val="Normal"/>
    <w:next w:val="Normal"/>
    <w:link w:val="Titre3Car"/>
    <w:uiPriority w:val="2"/>
    <w:qFormat/>
    <w:rsid w:val="00F00CEE"/>
    <w:pPr>
      <w:keepNext/>
      <w:keepLines/>
      <w:spacing w:before="40"/>
      <w:outlineLvl w:val="2"/>
    </w:pPr>
    <w:rPr>
      <w:rFonts w:asciiTheme="majorHAnsi" w:eastAsiaTheme="majorEastAsia" w:hAnsiTheme="majorHAnsi" w:cstheme="majorBidi"/>
      <w:color w:val="24344E" w:themeColor="accent1"/>
      <w:sz w:val="36"/>
    </w:rPr>
  </w:style>
  <w:style w:type="paragraph" w:styleId="Titre4">
    <w:name w:val="heading 4"/>
    <w:basedOn w:val="Normal"/>
    <w:next w:val="Normal"/>
    <w:link w:val="Titre4Car"/>
    <w:uiPriority w:val="3"/>
    <w:qFormat/>
    <w:rsid w:val="00F00CEE"/>
    <w:pPr>
      <w:keepNext/>
      <w:keepLines/>
      <w:spacing w:before="40"/>
      <w:outlineLvl w:val="3"/>
    </w:pPr>
    <w:rPr>
      <w:rFonts w:eastAsiaTheme="majorEastAsia" w:cstheme="majorBidi"/>
      <w:i/>
      <w:iCs/>
      <w:color w:val="24344E" w:themeColor="accent1"/>
      <w:sz w:val="32"/>
    </w:rPr>
  </w:style>
  <w:style w:type="paragraph" w:styleId="Titre5">
    <w:name w:val="heading 5"/>
    <w:basedOn w:val="Normal"/>
    <w:next w:val="Normal"/>
    <w:link w:val="Titre5Car"/>
    <w:uiPriority w:val="4"/>
    <w:qFormat/>
    <w:rsid w:val="00A45BDD"/>
    <w:pPr>
      <w:keepNext/>
      <w:keepLines/>
      <w:ind w:right="284"/>
      <w:outlineLvl w:val="4"/>
    </w:pPr>
    <w:rPr>
      <w:rFonts w:eastAsiaTheme="majorEastAsia" w:cstheme="majorBidi"/>
      <w:b/>
      <w:i/>
      <w:color w:val="24344E" w:themeColor="accent1"/>
      <w:sz w:val="6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Textedebulles">
    <w:name w:val="Balloon Text"/>
    <w:basedOn w:val="Normal"/>
    <w:link w:val="TextedebullesCar"/>
    <w:uiPriority w:val="99"/>
    <w:semiHidden/>
    <w:rsid w:val="005276A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F00CEE"/>
    <w:rPr>
      <w:rFonts w:ascii="Times New Roman" w:hAnsi="Times New Roman" w:cs="Times New Roman"/>
      <w:sz w:val="18"/>
      <w:szCs w:val="18"/>
    </w:rPr>
  </w:style>
  <w:style w:type="table" w:styleId="Grilledutableau">
    <w:name w:val="Table Grid"/>
    <w:basedOn w:val="Tableau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537DAC"/>
    <w:rPr>
      <w:rFonts w:asciiTheme="majorHAnsi" w:eastAsiaTheme="majorEastAsia" w:hAnsiTheme="majorHAnsi" w:cstheme="majorBidi"/>
      <w:color w:val="24344E" w:themeColor="accent1"/>
      <w:sz w:val="36"/>
    </w:rPr>
  </w:style>
  <w:style w:type="character" w:customStyle="1" w:styleId="Titre2Car">
    <w:name w:val="Titre 2 Car"/>
    <w:basedOn w:val="Policepardfaut"/>
    <w:link w:val="Titre2"/>
    <w:uiPriority w:val="1"/>
    <w:rsid w:val="00781A8C"/>
    <w:rPr>
      <w:rFonts w:asciiTheme="majorHAnsi" w:eastAsiaTheme="majorEastAsia" w:hAnsiTheme="majorHAnsi" w:cstheme="majorBidi"/>
      <w:color w:val="A84F32" w:themeColor="accent3" w:themeShade="80"/>
      <w:sz w:val="36"/>
    </w:rPr>
  </w:style>
  <w:style w:type="character" w:customStyle="1" w:styleId="Titre3Car">
    <w:name w:val="Titre 3 Car"/>
    <w:basedOn w:val="Policepardfaut"/>
    <w:link w:val="Titre3"/>
    <w:uiPriority w:val="2"/>
    <w:rsid w:val="00F00CEE"/>
    <w:rPr>
      <w:rFonts w:asciiTheme="majorHAnsi" w:eastAsiaTheme="majorEastAsia" w:hAnsiTheme="majorHAnsi" w:cstheme="majorBidi"/>
      <w:color w:val="24344E" w:themeColor="accent1"/>
      <w:sz w:val="36"/>
    </w:rPr>
  </w:style>
  <w:style w:type="paragraph" w:customStyle="1" w:styleId="Text">
    <w:name w:val="Text"/>
    <w:basedOn w:val="Normal"/>
    <w:uiPriority w:val="5"/>
    <w:qFormat/>
    <w:rsid w:val="00F00CEE"/>
    <w:rPr>
      <w:i/>
      <w:color w:val="000000" w:themeColor="text1"/>
      <w:sz w:val="28"/>
    </w:rPr>
  </w:style>
  <w:style w:type="character" w:customStyle="1" w:styleId="Titre4Car">
    <w:name w:val="Titre 4 Car"/>
    <w:basedOn w:val="Policepardfaut"/>
    <w:link w:val="Titre4"/>
    <w:uiPriority w:val="3"/>
    <w:rsid w:val="00F00CEE"/>
    <w:rPr>
      <w:rFonts w:eastAsiaTheme="majorEastAsia" w:cstheme="majorBidi"/>
      <w:i/>
      <w:iCs/>
      <w:color w:val="24344E" w:themeColor="accent1"/>
      <w:sz w:val="32"/>
    </w:rPr>
  </w:style>
  <w:style w:type="paragraph" w:styleId="En-tte">
    <w:name w:val="header"/>
    <w:basedOn w:val="Normal"/>
    <w:link w:val="En-tteCar"/>
    <w:uiPriority w:val="99"/>
    <w:semiHidden/>
    <w:rsid w:val="0006271E"/>
    <w:pPr>
      <w:tabs>
        <w:tab w:val="center" w:pos="4680"/>
        <w:tab w:val="right" w:pos="9360"/>
      </w:tabs>
    </w:pPr>
  </w:style>
  <w:style w:type="character" w:customStyle="1" w:styleId="En-tteCar">
    <w:name w:val="En-tête Car"/>
    <w:basedOn w:val="Policepardfaut"/>
    <w:link w:val="En-tte"/>
    <w:uiPriority w:val="99"/>
    <w:semiHidden/>
    <w:rsid w:val="00F00CEE"/>
  </w:style>
  <w:style w:type="paragraph" w:styleId="Pieddepage">
    <w:name w:val="footer"/>
    <w:basedOn w:val="Normal"/>
    <w:link w:val="PieddepageC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PieddepageCar">
    <w:name w:val="Pied de page Car"/>
    <w:basedOn w:val="Policepardfaut"/>
    <w:link w:val="Pieddepage"/>
    <w:uiPriority w:val="99"/>
    <w:semiHidden/>
    <w:rsid w:val="00F00CEE"/>
    <w:rPr>
      <w:rFonts w:ascii="Rockwell" w:hAnsi="Rockwell"/>
      <w:color w:val="000000" w:themeColor="text1"/>
      <w:sz w:val="20"/>
    </w:rPr>
  </w:style>
  <w:style w:type="character" w:styleId="Numrodepage">
    <w:name w:val="page number"/>
    <w:basedOn w:val="Policepardfaut"/>
    <w:uiPriority w:val="99"/>
    <w:semiHidden/>
    <w:rsid w:val="0006271E"/>
  </w:style>
  <w:style w:type="character" w:customStyle="1" w:styleId="Titre5Car">
    <w:name w:val="Titre 5 Car"/>
    <w:basedOn w:val="Policepardfaut"/>
    <w:link w:val="Titre5"/>
    <w:uiPriority w:val="4"/>
    <w:rsid w:val="00A45BDD"/>
    <w:rPr>
      <w:rFonts w:eastAsiaTheme="majorEastAsia" w:cstheme="majorBidi"/>
      <w:b/>
      <w:i/>
      <w:color w:val="24344E" w:themeColor="accent1"/>
      <w:sz w:val="68"/>
    </w:rPr>
  </w:style>
  <w:style w:type="paragraph" w:styleId="Citation">
    <w:name w:val="Quote"/>
    <w:basedOn w:val="Normal"/>
    <w:next w:val="Normal"/>
    <w:link w:val="CitationC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CitationCar">
    <w:name w:val="Citation Car"/>
    <w:basedOn w:val="Policepardfaut"/>
    <w:link w:val="Citation"/>
    <w:uiPriority w:val="6"/>
    <w:rsid w:val="00F00CEE"/>
    <w:rPr>
      <w:rFonts w:asciiTheme="majorHAnsi" w:hAnsiTheme="majorHAnsi"/>
      <w:i/>
      <w:iCs/>
      <w:color w:val="24344E" w:themeColor="accent1"/>
      <w:sz w:val="80"/>
    </w:rPr>
  </w:style>
  <w:style w:type="character" w:styleId="Textedelespacerserv">
    <w:name w:val="Placeholder Text"/>
    <w:basedOn w:val="Policepardfaut"/>
    <w:uiPriority w:val="99"/>
    <w:semiHidden/>
    <w:rsid w:val="00F00CEE"/>
    <w:rPr>
      <w:color w:val="808080"/>
    </w:rPr>
  </w:style>
  <w:style w:type="paragraph" w:styleId="Titre">
    <w:name w:val="Title"/>
    <w:basedOn w:val="Normal"/>
    <w:next w:val="Normal"/>
    <w:link w:val="TitreC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reCar">
    <w:name w:val="Titre Car"/>
    <w:basedOn w:val="Policepardfaut"/>
    <w:link w:val="Titr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Titre4"/>
    <w:uiPriority w:val="7"/>
    <w:qFormat/>
    <w:rsid w:val="00537DAC"/>
  </w:style>
  <w:style w:type="paragraph" w:styleId="Sous-titre">
    <w:name w:val="Subtitle"/>
    <w:basedOn w:val="Normal"/>
    <w:next w:val="Normal"/>
    <w:link w:val="Sous-titreCar"/>
    <w:uiPriority w:val="11"/>
    <w:qFormat/>
    <w:rsid w:val="00537DAC"/>
    <w:rPr>
      <w:i/>
      <w:sz w:val="42"/>
    </w:rPr>
  </w:style>
  <w:style w:type="character" w:customStyle="1" w:styleId="Sous-titreCar">
    <w:name w:val="Sous-titre Car"/>
    <w:basedOn w:val="Policepardfaut"/>
    <w:link w:val="Sous-titre"/>
    <w:uiPriority w:val="11"/>
    <w:rsid w:val="00537DAC"/>
    <w:rPr>
      <w:i/>
      <w:sz w:val="42"/>
    </w:rPr>
  </w:style>
  <w:style w:type="paragraph" w:styleId="En-ttedetabledesmatires">
    <w:name w:val="TOC Heading"/>
    <w:basedOn w:val="Titre1"/>
    <w:next w:val="Normal"/>
    <w:uiPriority w:val="39"/>
    <w:unhideWhenUsed/>
    <w:qFormat/>
    <w:rsid w:val="00AB3097"/>
    <w:pPr>
      <w:spacing w:before="240" w:line="259" w:lineRule="auto"/>
      <w:outlineLvl w:val="9"/>
    </w:pPr>
    <w:rPr>
      <w:color w:val="1B263A" w:themeColor="accent1" w:themeShade="BF"/>
      <w:sz w:val="32"/>
      <w:szCs w:val="32"/>
      <w:lang w:val="en-CA" w:eastAsia="en-CA"/>
    </w:rPr>
  </w:style>
  <w:style w:type="paragraph" w:styleId="TM1">
    <w:name w:val="toc 1"/>
    <w:basedOn w:val="Normal"/>
    <w:next w:val="Normal"/>
    <w:autoRedefine/>
    <w:uiPriority w:val="39"/>
    <w:rsid w:val="00AB3097"/>
    <w:pPr>
      <w:spacing w:after="100"/>
    </w:pPr>
  </w:style>
  <w:style w:type="paragraph" w:styleId="TM2">
    <w:name w:val="toc 2"/>
    <w:basedOn w:val="Normal"/>
    <w:next w:val="Normal"/>
    <w:autoRedefine/>
    <w:uiPriority w:val="39"/>
    <w:rsid w:val="00AB3097"/>
    <w:pPr>
      <w:spacing w:after="100"/>
      <w:ind w:left="240"/>
    </w:pPr>
  </w:style>
  <w:style w:type="character" w:styleId="Lienhypertexte">
    <w:name w:val="Hyperlink"/>
    <w:basedOn w:val="Policepardfaut"/>
    <w:uiPriority w:val="99"/>
    <w:unhideWhenUsed/>
    <w:rsid w:val="00AB3097"/>
    <w:rPr>
      <w:color w:val="0000FF" w:themeColor="hyperlink"/>
      <w:u w:val="single"/>
    </w:rPr>
  </w:style>
  <w:style w:type="paragraph" w:styleId="Paragraphedeliste">
    <w:name w:val="List Paragraph"/>
    <w:basedOn w:val="Normal"/>
    <w:uiPriority w:val="34"/>
    <w:semiHidden/>
    <w:qFormat/>
    <w:rsid w:val="00782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028656">
      <w:bodyDiv w:val="1"/>
      <w:marLeft w:val="0"/>
      <w:marRight w:val="0"/>
      <w:marTop w:val="0"/>
      <w:marBottom w:val="0"/>
      <w:divBdr>
        <w:top w:val="none" w:sz="0" w:space="0" w:color="auto"/>
        <w:left w:val="none" w:sz="0" w:space="0" w:color="auto"/>
        <w:bottom w:val="none" w:sz="0" w:space="0" w:color="auto"/>
        <w:right w:val="none" w:sz="0" w:space="0" w:color="auto"/>
      </w:divBdr>
    </w:div>
    <w:div w:id="983007205">
      <w:bodyDiv w:val="1"/>
      <w:marLeft w:val="0"/>
      <w:marRight w:val="0"/>
      <w:marTop w:val="0"/>
      <w:marBottom w:val="0"/>
      <w:divBdr>
        <w:top w:val="none" w:sz="0" w:space="0" w:color="auto"/>
        <w:left w:val="none" w:sz="0" w:space="0" w:color="auto"/>
        <w:bottom w:val="none" w:sz="0" w:space="0" w:color="auto"/>
        <w:right w:val="none" w:sz="0" w:space="0" w:color="auto"/>
      </w:divBdr>
      <w:divsChild>
        <w:div w:id="1100250586">
          <w:marLeft w:val="0"/>
          <w:marRight w:val="0"/>
          <w:marTop w:val="0"/>
          <w:marBottom w:val="0"/>
          <w:divBdr>
            <w:top w:val="none" w:sz="0" w:space="0" w:color="auto"/>
            <w:left w:val="none" w:sz="0" w:space="0" w:color="auto"/>
            <w:bottom w:val="none" w:sz="0" w:space="0" w:color="auto"/>
            <w:right w:val="none" w:sz="0" w:space="0" w:color="auto"/>
          </w:divBdr>
        </w:div>
      </w:divsChild>
    </w:div>
    <w:div w:id="1277323875">
      <w:bodyDiv w:val="1"/>
      <w:marLeft w:val="0"/>
      <w:marRight w:val="0"/>
      <w:marTop w:val="0"/>
      <w:marBottom w:val="0"/>
      <w:divBdr>
        <w:top w:val="none" w:sz="0" w:space="0" w:color="auto"/>
        <w:left w:val="none" w:sz="0" w:space="0" w:color="auto"/>
        <w:bottom w:val="none" w:sz="0" w:space="0" w:color="auto"/>
        <w:right w:val="none" w:sz="0" w:space="0" w:color="auto"/>
      </w:divBdr>
      <w:divsChild>
        <w:div w:id="551429188">
          <w:marLeft w:val="0"/>
          <w:marRight w:val="0"/>
          <w:marTop w:val="0"/>
          <w:marBottom w:val="0"/>
          <w:divBdr>
            <w:top w:val="none" w:sz="0" w:space="0" w:color="auto"/>
            <w:left w:val="none" w:sz="0" w:space="0" w:color="auto"/>
            <w:bottom w:val="none" w:sz="0" w:space="0" w:color="auto"/>
            <w:right w:val="none" w:sz="0" w:space="0" w:color="auto"/>
          </w:divBdr>
        </w:div>
      </w:divsChild>
    </w:div>
    <w:div w:id="164261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ndy\AppData\Roaming\Microsoft\Templates\Classic%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A82F6177244129862B692E1DF532B2"/>
        <w:category>
          <w:name w:val="Général"/>
          <w:gallery w:val="placeholder"/>
        </w:category>
        <w:types>
          <w:type w:val="bbPlcHdr"/>
        </w:types>
        <w:behaviors>
          <w:behavior w:val="content"/>
        </w:behaviors>
        <w:guid w:val="{C04CA068-36D7-4E22-8ED9-99A656DE4599}"/>
      </w:docPartPr>
      <w:docPartBody>
        <w:p w:rsidR="00841DEF" w:rsidRDefault="00514925" w:rsidP="00514925">
          <w:pPr>
            <w:pStyle w:val="ABA82F6177244129862B692E1DF532B2"/>
          </w:pPr>
          <w:r w:rsidRPr="00E47672">
            <w:t>Henry Ross</w:t>
          </w:r>
        </w:p>
      </w:docPartBody>
    </w:docPart>
    <w:docPart>
      <w:docPartPr>
        <w:name w:val="BA6C648445F044F68BE949AE23316923"/>
        <w:category>
          <w:name w:val="Général"/>
          <w:gallery w:val="placeholder"/>
        </w:category>
        <w:types>
          <w:type w:val="bbPlcHdr"/>
        </w:types>
        <w:behaviors>
          <w:behavior w:val="content"/>
        </w:behaviors>
        <w:guid w:val="{6E41B438-9378-40A0-914D-2E4638396FA7}"/>
      </w:docPartPr>
      <w:docPartBody>
        <w:p w:rsidR="00841DEF" w:rsidRDefault="00514925" w:rsidP="00514925">
          <w:pPr>
            <w:pStyle w:val="BA6C648445F044F68BE949AE23316923"/>
          </w:pPr>
          <w:r w:rsidRPr="00E47672">
            <w:t>Federal Government</w:t>
          </w:r>
        </w:p>
      </w:docPartBody>
    </w:docPart>
    <w:docPart>
      <w:docPartPr>
        <w:name w:val="D95F511B036A480E9C4306316458BAEA"/>
        <w:category>
          <w:name w:val="Général"/>
          <w:gallery w:val="placeholder"/>
        </w:category>
        <w:types>
          <w:type w:val="bbPlcHdr"/>
        </w:types>
        <w:behaviors>
          <w:behavior w:val="content"/>
        </w:behaviors>
        <w:guid w:val="{3902CD0C-4D13-47BB-8372-6FA156AE28AF}"/>
      </w:docPartPr>
      <w:docPartBody>
        <w:p w:rsidR="00841DEF" w:rsidRDefault="00514925" w:rsidP="00514925">
          <w:pPr>
            <w:pStyle w:val="D95F511B036A480E9C4306316458BAEA"/>
          </w:pPr>
          <w:r w:rsidRPr="00E47672">
            <w:t>September 9,</w:t>
          </w:r>
          <w:r>
            <w:t xml:space="preserve"> </w:t>
          </w:r>
          <w:r w:rsidRPr="00E47672">
            <w:t>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lasassy Caps">
    <w:charset w:val="00"/>
    <w:family w:val="auto"/>
    <w:pitch w:val="variable"/>
    <w:sig w:usb0="800000EF" w:usb1="4000204B" w:usb2="00000000" w:usb3="00000000" w:csb0="00000001" w:csb1="00000000"/>
  </w:font>
  <w:font w:name="Ranchers">
    <w:panose1 w:val="020B0903030202050004"/>
    <w:charset w:val="00"/>
    <w:family w:val="swiss"/>
    <w:pitch w:val="variable"/>
    <w:sig w:usb0="A00000BF" w:usb1="5000005B" w:usb2="00000000" w:usb3="00000000" w:csb0="00000093" w:csb1="00000000"/>
  </w:font>
  <w:font w:name="Reddit Mono">
    <w:panose1 w:val="02000009000000000000"/>
    <w:charset w:val="00"/>
    <w:family w:val="modern"/>
    <w:pitch w:val="fixed"/>
    <w:sig w:usb0="A00000FF" w:usb1="520060FB" w:usb2="00000000" w:usb3="00000000" w:csb0="00000193" w:csb1="00000000"/>
  </w:font>
  <w:font w:name="Corbel">
    <w:panose1 w:val="020B0503020204020204"/>
    <w:charset w:val="00"/>
    <w:family w:val="swiss"/>
    <w:pitch w:val="variable"/>
    <w:sig w:usb0="A00002EF" w:usb1="4000A44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925"/>
    <w:rsid w:val="0007085C"/>
    <w:rsid w:val="003F0D45"/>
    <w:rsid w:val="004B7DEB"/>
    <w:rsid w:val="004C514F"/>
    <w:rsid w:val="00514925"/>
    <w:rsid w:val="00585FE3"/>
    <w:rsid w:val="005A1F68"/>
    <w:rsid w:val="00652118"/>
    <w:rsid w:val="00841DEF"/>
    <w:rsid w:val="00A5372F"/>
    <w:rsid w:val="00C7210B"/>
    <w:rsid w:val="00C82ED5"/>
    <w:rsid w:val="00D4733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4">
    <w:name w:val="heading 4"/>
    <w:basedOn w:val="Normal"/>
    <w:next w:val="Normal"/>
    <w:link w:val="Titre4Car"/>
    <w:uiPriority w:val="9"/>
    <w:semiHidden/>
    <w:unhideWhenUsed/>
    <w:qFormat/>
    <w:pPr>
      <w:keepNext/>
      <w:keepLines/>
      <w:spacing w:before="80" w:after="40"/>
      <w:outlineLvl w:val="3"/>
    </w:pPr>
    <w:rPr>
      <w:rFonts w:eastAsiaTheme="majorEastAsia" w:cstheme="majorBidi"/>
      <w:i/>
      <w:iCs/>
      <w:color w:val="0F476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semiHidden/>
    <w:rPr>
      <w:rFonts w:eastAsiaTheme="majorEastAsia" w:cstheme="majorBidi"/>
      <w:i/>
      <w:iCs/>
      <w:color w:val="0F4761" w:themeColor="accent1" w:themeShade="BF"/>
    </w:rPr>
  </w:style>
  <w:style w:type="paragraph" w:customStyle="1" w:styleId="ABA82F6177244129862B692E1DF532B2">
    <w:name w:val="ABA82F6177244129862B692E1DF532B2"/>
    <w:rsid w:val="00514925"/>
  </w:style>
  <w:style w:type="paragraph" w:customStyle="1" w:styleId="BA6C648445F044F68BE949AE23316923">
    <w:name w:val="BA6C648445F044F68BE949AE23316923"/>
    <w:rsid w:val="00514925"/>
  </w:style>
  <w:style w:type="paragraph" w:customStyle="1" w:styleId="D95F511B036A480E9C4306316458BAEA">
    <w:name w:val="D95F511B036A480E9C4306316458BAEA"/>
    <w:rsid w:val="005149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2DD61-5CC6-4253-A8B8-781FB7844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 report</Template>
  <TotalTime>0</TotalTime>
  <Pages>8</Pages>
  <Words>1007</Words>
  <Characters>5740</Characters>
  <Application>Microsoft Office Word</Application>
  <DocSecurity>0</DocSecurity>
  <Lines>47</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2024-05-01T19:48:00Z</dcterms:created>
  <dcterms:modified xsi:type="dcterms:W3CDTF">2024-05-22T16:51:00Z</dcterms:modified>
</cp:coreProperties>
</file>